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40" w:type="dxa"/>
        <w:tblLook w:val="01E0" w:firstRow="1" w:lastRow="1" w:firstColumn="1" w:lastColumn="1" w:noHBand="0" w:noVBand="0"/>
      </w:tblPr>
      <w:tblGrid>
        <w:gridCol w:w="3528"/>
        <w:gridCol w:w="5712"/>
      </w:tblGrid>
      <w:tr w:rsidR="0044526C" w:rsidTr="00D04B6A">
        <w:tc>
          <w:tcPr>
            <w:tcW w:w="3528" w:type="dxa"/>
          </w:tcPr>
          <w:p w:rsidR="0044526C" w:rsidRPr="00D04B6A" w:rsidRDefault="0093094A" w:rsidP="00D04B6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297180</wp:posOffset>
                  </wp:positionH>
                  <wp:positionV relativeFrom="paragraph">
                    <wp:posOffset>0</wp:posOffset>
                  </wp:positionV>
                  <wp:extent cx="1905000" cy="295275"/>
                  <wp:effectExtent l="0" t="0" r="0" b="9525"/>
                  <wp:wrapTight wrapText="bothSides">
                    <wp:wrapPolygon edited="0">
                      <wp:start x="0" y="0"/>
                      <wp:lineTo x="0" y="20903"/>
                      <wp:lineTo x="21384" y="20903"/>
                      <wp:lineTo x="21384" y="0"/>
                      <wp:lineTo x="0" y="0"/>
                    </wp:wrapPolygon>
                  </wp:wrapTight>
                  <wp:docPr id="2" name="Picture 2" descr="Logo Main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 Main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12" w:type="dxa"/>
          </w:tcPr>
          <w:p w:rsidR="0044526C" w:rsidRPr="00D04B6A" w:rsidRDefault="0044526C" w:rsidP="00D04B6A">
            <w:pPr>
              <w:jc w:val="center"/>
              <w:rPr>
                <w:b/>
              </w:rPr>
            </w:pPr>
            <w:r w:rsidRPr="00D04B6A">
              <w:rPr>
                <w:b/>
                <w:sz w:val="32"/>
                <w:szCs w:val="32"/>
              </w:rPr>
              <w:t>Personal Progress Report</w:t>
            </w:r>
          </w:p>
          <w:p w:rsidR="0044526C" w:rsidRPr="00D04B6A" w:rsidRDefault="0044526C" w:rsidP="00D04B6A">
            <w:pPr>
              <w:jc w:val="center"/>
              <w:rPr>
                <w:b/>
                <w:sz w:val="32"/>
                <w:szCs w:val="32"/>
              </w:rPr>
            </w:pPr>
            <w:r w:rsidRPr="00D04B6A">
              <w:rPr>
                <w:sz w:val="32"/>
                <w:szCs w:val="32"/>
              </w:rPr>
              <w:t>Grading Rubric</w:t>
            </w:r>
          </w:p>
        </w:tc>
      </w:tr>
    </w:tbl>
    <w:p w:rsidR="0044526C" w:rsidRDefault="0044526C" w:rsidP="002210C1">
      <w:pPr>
        <w:tabs>
          <w:tab w:val="right" w:pos="9180"/>
        </w:tabs>
      </w:pPr>
      <w:r>
        <w:t>Boston University ECE Department</w:t>
      </w:r>
      <w:r>
        <w:tab/>
        <w:t>C</w:t>
      </w:r>
      <w:r w:rsidR="00D56ABF">
        <w:t>apstone Senior Design - ENG E463</w:t>
      </w:r>
    </w:p>
    <w:p w:rsidR="0044526C" w:rsidRDefault="0044526C" w:rsidP="002210C1">
      <w:pPr>
        <w:pBdr>
          <w:bottom w:val="single" w:sz="12" w:space="1" w:color="auto"/>
        </w:pBdr>
        <w:tabs>
          <w:tab w:val="right" w:pos="9180"/>
        </w:tabs>
      </w:pPr>
      <w:r>
        <w:t>Reviewed: __</w:t>
      </w:r>
      <w:r w:rsidR="00D77C03">
        <w:rPr>
          <w:u w:val="single"/>
        </w:rPr>
        <w:t>12</w:t>
      </w:r>
      <w:r w:rsidR="00215095">
        <w:t>_/___/2016</w:t>
      </w:r>
      <w:bookmarkStart w:id="0" w:name="_GoBack"/>
      <w:bookmarkEnd w:id="0"/>
      <w:r w:rsidR="00215095">
        <w:t xml:space="preserve">             GRADER:</w:t>
      </w:r>
    </w:p>
    <w:p w:rsidR="0044526C" w:rsidRDefault="0044526C" w:rsidP="002210C1">
      <w:pPr>
        <w:tabs>
          <w:tab w:val="right" w:pos="9180"/>
        </w:tabs>
        <w:rPr>
          <w:b/>
          <w:i/>
          <w:noProof/>
        </w:rPr>
      </w:pPr>
      <w:r>
        <w:t xml:space="preserve">Team </w:t>
      </w:r>
      <w:r>
        <w:rPr>
          <w:b/>
          <w:i/>
          <w:noProof/>
        </w:rPr>
        <w:t>#</w:t>
      </w:r>
    </w:p>
    <w:p w:rsidR="0044526C" w:rsidRDefault="0044526C" w:rsidP="0061775A">
      <w:pPr>
        <w:tabs>
          <w:tab w:val="right" w:pos="9180"/>
        </w:tabs>
        <w:rPr>
          <w:b/>
          <w:i/>
        </w:rPr>
      </w:pPr>
      <w:r>
        <w:rPr>
          <w:b/>
          <w:i/>
        </w:rPr>
        <w:t xml:space="preserve">Project  - </w:t>
      </w:r>
      <w:r>
        <w:rPr>
          <w:b/>
          <w:i/>
        </w:rPr>
        <w:tab/>
      </w:r>
    </w:p>
    <w:p w:rsidR="0044526C" w:rsidRPr="00517CE8" w:rsidRDefault="0044526C" w:rsidP="002210C1">
      <w:pPr>
        <w:tabs>
          <w:tab w:val="left" w:pos="5040"/>
          <w:tab w:val="right" w:pos="9360"/>
        </w:tabs>
        <w:rPr>
          <w:b/>
          <w:i/>
          <w:noProof/>
          <w:sz w:val="36"/>
          <w:szCs w:val="36"/>
        </w:rPr>
      </w:pPr>
      <w:r>
        <w:rPr>
          <w:b/>
          <w:i/>
          <w:noProof/>
          <w:sz w:val="36"/>
          <w:szCs w:val="36"/>
        </w:rPr>
        <w:t>Team Member: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8"/>
        <w:gridCol w:w="1104"/>
        <w:gridCol w:w="5376"/>
      </w:tblGrid>
      <w:tr w:rsidR="0044526C" w:rsidRPr="00EA6C28" w:rsidTr="002210C1">
        <w:tc>
          <w:tcPr>
            <w:tcW w:w="2808" w:type="dxa"/>
            <w:shd w:val="clear" w:color="auto" w:fill="CCFFFF"/>
          </w:tcPr>
          <w:p w:rsidR="0044526C" w:rsidRPr="00EA6C28" w:rsidRDefault="0044526C" w:rsidP="002210C1">
            <w:pPr>
              <w:rPr>
                <w:rFonts w:ascii="Comic Sans MS" w:hAnsi="Comic Sans MS"/>
                <w:b/>
                <w:i/>
              </w:rPr>
            </w:pPr>
            <w:r w:rsidRPr="00EA6C28">
              <w:rPr>
                <w:rFonts w:ascii="Comic Sans MS" w:hAnsi="Comic Sans MS"/>
                <w:b/>
                <w:i/>
              </w:rPr>
              <w:t>Measures of Progress</w:t>
            </w:r>
          </w:p>
        </w:tc>
        <w:tc>
          <w:tcPr>
            <w:tcW w:w="1104" w:type="dxa"/>
            <w:shd w:val="clear" w:color="auto" w:fill="CCFFFF"/>
          </w:tcPr>
          <w:p w:rsidR="0044526C" w:rsidRPr="00D81326" w:rsidRDefault="0044526C" w:rsidP="002210C1">
            <w:pPr>
              <w:rPr>
                <w:rFonts w:ascii="Comic Sans MS" w:hAnsi="Comic Sans MS"/>
                <w:b/>
                <w:i/>
                <w:sz w:val="20"/>
                <w:szCs w:val="20"/>
              </w:rPr>
            </w:pPr>
            <w:r w:rsidRPr="00EA6C28">
              <w:rPr>
                <w:rFonts w:ascii="Comic Sans MS" w:hAnsi="Comic Sans MS"/>
                <w:b/>
                <w:i/>
                <w:sz w:val="20"/>
                <w:szCs w:val="20"/>
              </w:rPr>
              <w:t>Points</w:t>
            </w:r>
          </w:p>
        </w:tc>
        <w:tc>
          <w:tcPr>
            <w:tcW w:w="5376" w:type="dxa"/>
            <w:shd w:val="clear" w:color="auto" w:fill="CCFFFF"/>
          </w:tcPr>
          <w:p w:rsidR="0044526C" w:rsidRPr="00EA6C28" w:rsidRDefault="0044526C" w:rsidP="002210C1">
            <w:pPr>
              <w:rPr>
                <w:rFonts w:ascii="Comic Sans MS" w:hAnsi="Comic Sans MS"/>
                <w:b/>
                <w:i/>
              </w:rPr>
            </w:pPr>
            <w:r w:rsidRPr="00EA6C28">
              <w:rPr>
                <w:rFonts w:ascii="Comic Sans MS" w:hAnsi="Comic Sans MS"/>
                <w:b/>
                <w:i/>
              </w:rPr>
              <w:t>Comments</w:t>
            </w:r>
          </w:p>
        </w:tc>
      </w:tr>
      <w:tr w:rsidR="0044526C" w:rsidTr="002210C1">
        <w:tc>
          <w:tcPr>
            <w:tcW w:w="2808" w:type="dxa"/>
          </w:tcPr>
          <w:p w:rsidR="0044526C" w:rsidRPr="00D77C03" w:rsidRDefault="00D77C03" w:rsidP="00D77C03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D77C03">
              <w:rPr>
                <w:rFonts w:ascii="Arial" w:hAnsi="Arial" w:cs="Arial"/>
                <w:sz w:val="20"/>
              </w:rPr>
              <w:t>1.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D77C03">
              <w:rPr>
                <w:rFonts w:ascii="Arial" w:hAnsi="Arial" w:cs="Arial"/>
                <w:sz w:val="20"/>
              </w:rPr>
              <w:t>Clearly describes specific</w:t>
            </w:r>
            <w:r w:rsidR="00D22239" w:rsidRPr="00D77C03">
              <w:rPr>
                <w:rFonts w:ascii="Arial" w:hAnsi="Arial" w:cs="Arial"/>
                <w:sz w:val="20"/>
              </w:rPr>
              <w:t xml:space="preserve"> role on project</w:t>
            </w:r>
          </w:p>
        </w:tc>
        <w:tc>
          <w:tcPr>
            <w:tcW w:w="1104" w:type="dxa"/>
          </w:tcPr>
          <w:p w:rsidR="0044526C" w:rsidRPr="00D81326" w:rsidRDefault="0044526C" w:rsidP="002210C1">
            <w:pPr>
              <w:spacing w:line="360" w:lineRule="auto"/>
              <w:rPr>
                <w:sz w:val="44"/>
                <w:szCs w:val="44"/>
              </w:rPr>
            </w:pPr>
          </w:p>
        </w:tc>
        <w:tc>
          <w:tcPr>
            <w:tcW w:w="5376" w:type="dxa"/>
          </w:tcPr>
          <w:p w:rsidR="0044526C" w:rsidRDefault="0044526C" w:rsidP="002210C1">
            <w:pPr>
              <w:spacing w:line="360" w:lineRule="auto"/>
            </w:pPr>
          </w:p>
        </w:tc>
      </w:tr>
      <w:tr w:rsidR="0044526C" w:rsidTr="002210C1">
        <w:tc>
          <w:tcPr>
            <w:tcW w:w="2808" w:type="dxa"/>
          </w:tcPr>
          <w:p w:rsidR="0044526C" w:rsidRPr="00D77C03" w:rsidRDefault="00D77C03" w:rsidP="00D77C03">
            <w:pPr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</w:t>
            </w:r>
            <w:r w:rsidR="00D22239" w:rsidRPr="00D77C03">
              <w:rPr>
                <w:rFonts w:ascii="Arial" w:hAnsi="Arial" w:cs="Arial"/>
                <w:sz w:val="20"/>
              </w:rPr>
              <w:t>Clearly states design accomplishments</w:t>
            </w:r>
            <w:r w:rsidRPr="00D77C03">
              <w:rPr>
                <w:rFonts w:ascii="Arial" w:hAnsi="Arial" w:cs="Arial"/>
                <w:sz w:val="20"/>
              </w:rPr>
              <w:t xml:space="preserve"> this semester</w:t>
            </w:r>
          </w:p>
        </w:tc>
        <w:tc>
          <w:tcPr>
            <w:tcW w:w="1104" w:type="dxa"/>
          </w:tcPr>
          <w:p w:rsidR="0044526C" w:rsidRPr="00D81326" w:rsidRDefault="0044526C" w:rsidP="002210C1">
            <w:pPr>
              <w:spacing w:line="360" w:lineRule="auto"/>
              <w:rPr>
                <w:sz w:val="44"/>
                <w:szCs w:val="44"/>
              </w:rPr>
            </w:pPr>
          </w:p>
        </w:tc>
        <w:tc>
          <w:tcPr>
            <w:tcW w:w="5376" w:type="dxa"/>
          </w:tcPr>
          <w:p w:rsidR="0044526C" w:rsidRDefault="0044526C" w:rsidP="002210C1">
            <w:pPr>
              <w:spacing w:line="360" w:lineRule="auto"/>
            </w:pPr>
          </w:p>
        </w:tc>
      </w:tr>
      <w:tr w:rsidR="0044526C" w:rsidTr="002210C1">
        <w:tc>
          <w:tcPr>
            <w:tcW w:w="2808" w:type="dxa"/>
          </w:tcPr>
          <w:p w:rsidR="0044526C" w:rsidRDefault="00490DE7" w:rsidP="00D22239">
            <w:pPr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3. </w:t>
            </w:r>
            <w:r w:rsidR="00ED51FF">
              <w:rPr>
                <w:rFonts w:ascii="Arial" w:hAnsi="Arial" w:cs="Arial"/>
                <w:sz w:val="20"/>
              </w:rPr>
              <w:t>Significance</w:t>
            </w:r>
            <w:r>
              <w:rPr>
                <w:rFonts w:ascii="Arial" w:hAnsi="Arial" w:cs="Arial"/>
                <w:sz w:val="20"/>
              </w:rPr>
              <w:t xml:space="preserve"> of accomplishments in achieving overall project success.</w:t>
            </w:r>
            <w:r w:rsidR="00AC07D0">
              <w:rPr>
                <w:rFonts w:ascii="Arial" w:hAnsi="Arial" w:cs="Arial"/>
                <w:sz w:val="20"/>
              </w:rPr>
              <w:t xml:space="preserve"> (Double Credit – 4 points)</w:t>
            </w:r>
          </w:p>
        </w:tc>
        <w:tc>
          <w:tcPr>
            <w:tcW w:w="1104" w:type="dxa"/>
          </w:tcPr>
          <w:p w:rsidR="0044526C" w:rsidRPr="00D81326" w:rsidRDefault="0044526C" w:rsidP="002210C1">
            <w:pPr>
              <w:spacing w:line="360" w:lineRule="auto"/>
              <w:rPr>
                <w:sz w:val="44"/>
                <w:szCs w:val="44"/>
              </w:rPr>
            </w:pPr>
          </w:p>
        </w:tc>
        <w:tc>
          <w:tcPr>
            <w:tcW w:w="5376" w:type="dxa"/>
          </w:tcPr>
          <w:p w:rsidR="0044526C" w:rsidRDefault="0044526C" w:rsidP="002210C1">
            <w:pPr>
              <w:spacing w:line="360" w:lineRule="auto"/>
            </w:pPr>
          </w:p>
        </w:tc>
      </w:tr>
      <w:tr w:rsidR="0044526C" w:rsidTr="002210C1">
        <w:tc>
          <w:tcPr>
            <w:tcW w:w="2808" w:type="dxa"/>
          </w:tcPr>
          <w:p w:rsidR="0044526C" w:rsidRDefault="00ED51FF" w:rsidP="00ED51FF">
            <w:pPr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4. </w:t>
            </w:r>
            <w:r w:rsidR="002F38A2">
              <w:rPr>
                <w:rFonts w:ascii="Arial" w:hAnsi="Arial" w:cs="Arial"/>
                <w:sz w:val="20"/>
              </w:rPr>
              <w:t>Extra Credit (1</w:t>
            </w:r>
            <w:r w:rsidR="0044526C">
              <w:rPr>
                <w:rFonts w:ascii="Arial" w:hAnsi="Arial" w:cs="Arial"/>
                <w:sz w:val="20"/>
              </w:rPr>
              <w:t xml:space="preserve"> pts max)</w:t>
            </w:r>
          </w:p>
        </w:tc>
        <w:tc>
          <w:tcPr>
            <w:tcW w:w="1104" w:type="dxa"/>
          </w:tcPr>
          <w:p w:rsidR="0044526C" w:rsidRPr="00D81326" w:rsidRDefault="0044526C" w:rsidP="002210C1">
            <w:pPr>
              <w:spacing w:line="360" w:lineRule="auto"/>
              <w:rPr>
                <w:sz w:val="44"/>
                <w:szCs w:val="44"/>
              </w:rPr>
            </w:pPr>
          </w:p>
        </w:tc>
        <w:tc>
          <w:tcPr>
            <w:tcW w:w="5376" w:type="dxa"/>
          </w:tcPr>
          <w:p w:rsidR="0044526C" w:rsidRDefault="0044526C" w:rsidP="002210C1">
            <w:pPr>
              <w:spacing w:line="360" w:lineRule="auto"/>
            </w:pPr>
          </w:p>
        </w:tc>
      </w:tr>
      <w:tr w:rsidR="0044526C" w:rsidRPr="00A00EB5" w:rsidTr="002210C1">
        <w:tc>
          <w:tcPr>
            <w:tcW w:w="2808" w:type="dxa"/>
            <w:shd w:val="clear" w:color="auto" w:fill="F3F3F3"/>
          </w:tcPr>
          <w:p w:rsidR="0044526C" w:rsidRDefault="0044526C" w:rsidP="002210C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00EB5">
              <w:rPr>
                <w:rFonts w:ascii="Arial" w:hAnsi="Arial" w:cs="Arial"/>
                <w:sz w:val="20"/>
                <w:szCs w:val="20"/>
              </w:rPr>
              <w:t>Total score</w:t>
            </w:r>
          </w:p>
          <w:p w:rsidR="0044526C" w:rsidRPr="00A00EB5" w:rsidRDefault="0044526C" w:rsidP="002210C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4" w:type="dxa"/>
            <w:shd w:val="pct5" w:color="auto" w:fill="CCFFCC"/>
          </w:tcPr>
          <w:p w:rsidR="0044526C" w:rsidRPr="00D81326" w:rsidRDefault="0044526C" w:rsidP="002210C1">
            <w:pPr>
              <w:spacing w:line="360" w:lineRule="auto"/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5376" w:type="dxa"/>
            <w:shd w:val="clear" w:color="auto" w:fill="F3F3F3"/>
          </w:tcPr>
          <w:p w:rsidR="0044526C" w:rsidRPr="00A00EB5" w:rsidRDefault="0044526C" w:rsidP="002210C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good memo describing good progress will score </w:t>
            </w:r>
            <w:r w:rsidR="00AC07D0">
              <w:rPr>
                <w:rFonts w:ascii="Arial" w:hAnsi="Arial" w:cs="Arial"/>
                <w:sz w:val="20"/>
                <w:szCs w:val="20"/>
              </w:rPr>
              <w:t>6-8</w:t>
            </w:r>
          </w:p>
        </w:tc>
      </w:tr>
    </w:tbl>
    <w:p w:rsidR="0044526C" w:rsidRDefault="0044526C" w:rsidP="002210C1">
      <w:pPr>
        <w:rPr>
          <w:sz w:val="20"/>
          <w:szCs w:val="20"/>
        </w:rPr>
      </w:pPr>
      <w:r w:rsidRPr="008E17EA">
        <w:rPr>
          <w:sz w:val="20"/>
          <w:szCs w:val="20"/>
        </w:rPr>
        <w:t>0-not present; 1-present, treated marginally; 2-appropriately discussed</w:t>
      </w:r>
    </w:p>
    <w:p w:rsidR="0044526C" w:rsidRPr="008E17EA" w:rsidRDefault="0044526C" w:rsidP="002210C1">
      <w:pPr>
        <w:rPr>
          <w:sz w:val="20"/>
          <w:szCs w:val="20"/>
        </w:rPr>
      </w:pPr>
    </w:p>
    <w:p w:rsidR="0044526C" w:rsidRDefault="0044526C" w:rsidP="002210C1">
      <w:r>
        <w:t xml:space="preserve">Comments </w:t>
      </w:r>
      <w:r>
        <w:rPr>
          <w:b/>
          <w:i/>
          <w:sz w:val="28"/>
          <w:szCs w:val="28"/>
        </w:rPr>
        <w:t xml:space="preserve"> </w:t>
      </w:r>
    </w:p>
    <w:p w:rsidR="0044526C" w:rsidRPr="00D81326" w:rsidRDefault="0044526C" w:rsidP="002210C1">
      <w:pPr>
        <w:rPr>
          <w:sz w:val="20"/>
          <w:szCs w:val="20"/>
        </w:rPr>
      </w:pPr>
    </w:p>
    <w:p w:rsidR="0061775A" w:rsidRPr="00DB363D" w:rsidRDefault="0061775A" w:rsidP="0061775A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Individual </w:t>
      </w:r>
      <w:r w:rsidRPr="00DB363D">
        <w:rPr>
          <w:b/>
          <w:i/>
          <w:sz w:val="40"/>
          <w:szCs w:val="40"/>
        </w:rPr>
        <w:t>Responsibilities as stated in Team Contract:</w:t>
      </w:r>
      <w:r w:rsidRPr="00DB363D">
        <w:rPr>
          <w:b/>
          <w:i/>
          <w:sz w:val="40"/>
          <w:szCs w:val="40"/>
        </w:rPr>
        <w:tab/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9"/>
        <w:gridCol w:w="999"/>
        <w:gridCol w:w="5940"/>
      </w:tblGrid>
      <w:tr w:rsidR="0061775A" w:rsidRPr="00DB363D" w:rsidTr="00874522">
        <w:tc>
          <w:tcPr>
            <w:tcW w:w="2529" w:type="dxa"/>
            <w:shd w:val="clear" w:color="auto" w:fill="CCFFFF"/>
          </w:tcPr>
          <w:p w:rsidR="0061775A" w:rsidRPr="00DB363D" w:rsidRDefault="0061775A" w:rsidP="00874522">
            <w:pPr>
              <w:rPr>
                <w:b/>
                <w:i/>
                <w:sz w:val="28"/>
                <w:szCs w:val="28"/>
              </w:rPr>
            </w:pPr>
            <w:r w:rsidRPr="00DB363D">
              <w:rPr>
                <w:b/>
                <w:i/>
                <w:sz w:val="28"/>
                <w:szCs w:val="28"/>
              </w:rPr>
              <w:t>Responsibilities</w:t>
            </w:r>
          </w:p>
        </w:tc>
        <w:tc>
          <w:tcPr>
            <w:tcW w:w="999" w:type="dxa"/>
            <w:tcBorders>
              <w:bottom w:val="single" w:sz="4" w:space="0" w:color="auto"/>
            </w:tcBorders>
            <w:shd w:val="clear" w:color="auto" w:fill="CCFFFF"/>
          </w:tcPr>
          <w:p w:rsidR="0061775A" w:rsidRPr="00DB363D" w:rsidRDefault="0061775A" w:rsidP="00874522">
            <w:r w:rsidRPr="00DB363D">
              <w:t>Points</w:t>
            </w:r>
          </w:p>
          <w:p w:rsidR="0061775A" w:rsidRPr="00DB363D" w:rsidRDefault="0061775A" w:rsidP="00874522">
            <w:r w:rsidRPr="00DB363D">
              <w:t>(0-5)</w:t>
            </w:r>
          </w:p>
        </w:tc>
        <w:tc>
          <w:tcPr>
            <w:tcW w:w="5940" w:type="dxa"/>
            <w:shd w:val="clear" w:color="auto" w:fill="CCFFFF"/>
          </w:tcPr>
          <w:p w:rsidR="0061775A" w:rsidRPr="00DB363D" w:rsidRDefault="0061775A" w:rsidP="00874522">
            <w:r w:rsidRPr="00DB363D">
              <w:t>Comments</w:t>
            </w:r>
          </w:p>
        </w:tc>
      </w:tr>
      <w:tr w:rsidR="0061775A" w:rsidRPr="00DB363D" w:rsidTr="00874522">
        <w:trPr>
          <w:trHeight w:val="647"/>
        </w:trPr>
        <w:tc>
          <w:tcPr>
            <w:tcW w:w="2529" w:type="dxa"/>
            <w:shd w:val="clear" w:color="auto" w:fill="auto"/>
          </w:tcPr>
          <w:p w:rsidR="0061775A" w:rsidRPr="00DB363D" w:rsidRDefault="0061775A" w:rsidP="0061775A">
            <w:pPr>
              <w:numPr>
                <w:ilvl w:val="0"/>
                <w:numId w:val="5"/>
              </w:numPr>
              <w:tabs>
                <w:tab w:val="clear" w:pos="720"/>
              </w:tabs>
              <w:spacing w:line="360" w:lineRule="auto"/>
              <w:ind w:left="360"/>
            </w:pPr>
            <w:r w:rsidRPr="001E2CD6">
              <w:t>Overall assessment (see below)</w:t>
            </w:r>
          </w:p>
        </w:tc>
        <w:tc>
          <w:tcPr>
            <w:tcW w:w="999" w:type="dxa"/>
            <w:shd w:val="pct5" w:color="auto" w:fill="CCFFCC"/>
          </w:tcPr>
          <w:p w:rsidR="0061775A" w:rsidRPr="00DB363D" w:rsidRDefault="0061775A" w:rsidP="00874522">
            <w:pPr>
              <w:spacing w:line="360" w:lineRule="auto"/>
            </w:pPr>
          </w:p>
          <w:p w:rsidR="0061775A" w:rsidRPr="00DB363D" w:rsidRDefault="0061775A" w:rsidP="00874522">
            <w:pPr>
              <w:spacing w:line="360" w:lineRule="auto"/>
            </w:pPr>
          </w:p>
        </w:tc>
        <w:tc>
          <w:tcPr>
            <w:tcW w:w="5940" w:type="dxa"/>
            <w:shd w:val="clear" w:color="auto" w:fill="auto"/>
          </w:tcPr>
          <w:p w:rsidR="0061775A" w:rsidRPr="00DB363D" w:rsidRDefault="0061775A" w:rsidP="00874522">
            <w:pPr>
              <w:spacing w:line="360" w:lineRule="auto"/>
            </w:pPr>
          </w:p>
        </w:tc>
      </w:tr>
    </w:tbl>
    <w:p w:rsidR="0061775A" w:rsidRPr="00DB363D" w:rsidRDefault="0061775A" w:rsidP="0061775A">
      <w:pPr>
        <w:rPr>
          <w:sz w:val="20"/>
          <w:szCs w:val="20"/>
        </w:rPr>
      </w:pPr>
      <w:r w:rsidRPr="00DB363D">
        <w:rPr>
          <w:sz w:val="20"/>
          <w:szCs w:val="20"/>
        </w:rPr>
        <w:t>(0-1-2-3-4-5)  0-not present; 3-present, treated marginally; 5-appropriately defined, adequate effort</w:t>
      </w:r>
    </w:p>
    <w:p w:rsidR="0061775A" w:rsidRDefault="0061775A" w:rsidP="0061775A">
      <w:pPr>
        <w:spacing w:before="100" w:beforeAutospacing="1" w:after="100" w:afterAutospacing="1"/>
        <w:outlineLvl w:val="2"/>
        <w:rPr>
          <w:bCs/>
        </w:rPr>
      </w:pPr>
      <w:r w:rsidRPr="00DB363D">
        <w:rPr>
          <w:bCs/>
        </w:rPr>
        <w:t xml:space="preserve">Responsibilities should state </w:t>
      </w:r>
      <w:r w:rsidRPr="00DB363D">
        <w:rPr>
          <w:bCs/>
          <w:u w:val="single"/>
        </w:rPr>
        <w:t>what</w:t>
      </w:r>
      <w:r>
        <w:rPr>
          <w:bCs/>
        </w:rPr>
        <w:t xml:space="preserve"> will be done and should be traceable </w:t>
      </w:r>
      <w:r w:rsidRPr="00DB363D">
        <w:rPr>
          <w:bCs/>
        </w:rPr>
        <w:t>to the team’s overall strategy and requirements.</w:t>
      </w:r>
      <w:r>
        <w:rPr>
          <w:bCs/>
        </w:rPr>
        <w:t xml:space="preserve"> </w:t>
      </w:r>
      <w:r w:rsidRPr="00DB363D">
        <w:rPr>
          <w:bCs/>
        </w:rPr>
        <w:t xml:space="preserve">There should be a way to measure </w:t>
      </w:r>
      <w:r>
        <w:rPr>
          <w:bCs/>
        </w:rPr>
        <w:t xml:space="preserve">that the responsibility is done. </w:t>
      </w:r>
      <w:r w:rsidRPr="00DB363D">
        <w:rPr>
          <w:bCs/>
        </w:rPr>
        <w:t xml:space="preserve">Responsibility for successful completion should rest with </w:t>
      </w:r>
      <w:r w:rsidRPr="00DB363D">
        <w:rPr>
          <w:bCs/>
          <w:u w:val="single"/>
        </w:rPr>
        <w:t>one</w:t>
      </w:r>
      <w:r w:rsidRPr="00DB363D">
        <w:rPr>
          <w:bCs/>
        </w:rPr>
        <w:t xml:space="preserve"> person.  Others may collaborate, but </w:t>
      </w:r>
      <w:r w:rsidRPr="00DB363D">
        <w:rPr>
          <w:bCs/>
          <w:u w:val="single"/>
        </w:rPr>
        <w:t>accountability</w:t>
      </w:r>
      <w:r w:rsidRPr="00DB363D">
        <w:rPr>
          <w:bCs/>
        </w:rPr>
        <w:t xml:space="preserve"> rests with only one team member.</w:t>
      </w:r>
    </w:p>
    <w:p w:rsidR="0044526C" w:rsidRPr="0061775A" w:rsidRDefault="0061775A" w:rsidP="0061775A">
      <w:pPr>
        <w:spacing w:before="100" w:beforeAutospacing="1" w:after="100" w:afterAutospacing="1"/>
        <w:outlineLvl w:val="2"/>
        <w:rPr>
          <w:bCs/>
        </w:rPr>
      </w:pPr>
      <w:r w:rsidRPr="00DB363D">
        <w:rPr>
          <w:b/>
          <w:sz w:val="28"/>
        </w:rPr>
        <w:t>Appropriately challenging – There should be clear design content and effort co</w:t>
      </w:r>
      <w:r>
        <w:rPr>
          <w:b/>
          <w:sz w:val="28"/>
        </w:rPr>
        <w:t xml:space="preserve">mmensurate with a senior-level design </w:t>
      </w:r>
      <w:r w:rsidRPr="00DB363D">
        <w:rPr>
          <w:b/>
          <w:sz w:val="28"/>
        </w:rPr>
        <w:t>course</w:t>
      </w:r>
      <w:r w:rsidRPr="00DB363D">
        <w:rPr>
          <w:b/>
        </w:rPr>
        <w:t>.</w:t>
      </w:r>
    </w:p>
    <w:sectPr w:rsidR="0044526C" w:rsidRPr="0061775A" w:rsidSect="009E582F">
      <w:pgSz w:w="12240" w:h="15840" w:code="1"/>
      <w:pgMar w:top="1440" w:right="108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35CA2"/>
    <w:multiLevelType w:val="hybridMultilevel"/>
    <w:tmpl w:val="DCFC32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B43D17"/>
    <w:multiLevelType w:val="hybridMultilevel"/>
    <w:tmpl w:val="39FABA20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B40E76"/>
    <w:multiLevelType w:val="hybridMultilevel"/>
    <w:tmpl w:val="6270E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6543B"/>
    <w:multiLevelType w:val="hybridMultilevel"/>
    <w:tmpl w:val="10166B4A"/>
    <w:lvl w:ilvl="0" w:tplc="533EC9E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4A85DCC"/>
    <w:multiLevelType w:val="hybridMultilevel"/>
    <w:tmpl w:val="26586E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0C1"/>
    <w:rsid w:val="0000079E"/>
    <w:rsid w:val="00000FB8"/>
    <w:rsid w:val="00002065"/>
    <w:rsid w:val="00002129"/>
    <w:rsid w:val="00002236"/>
    <w:rsid w:val="000025DD"/>
    <w:rsid w:val="00003152"/>
    <w:rsid w:val="00003601"/>
    <w:rsid w:val="00003CD2"/>
    <w:rsid w:val="000054B1"/>
    <w:rsid w:val="000062B9"/>
    <w:rsid w:val="000065BA"/>
    <w:rsid w:val="0000691F"/>
    <w:rsid w:val="00006A56"/>
    <w:rsid w:val="00006D86"/>
    <w:rsid w:val="000073EC"/>
    <w:rsid w:val="00010516"/>
    <w:rsid w:val="00010668"/>
    <w:rsid w:val="000118EF"/>
    <w:rsid w:val="0001215B"/>
    <w:rsid w:val="00013033"/>
    <w:rsid w:val="0001310D"/>
    <w:rsid w:val="00013A60"/>
    <w:rsid w:val="00013F7E"/>
    <w:rsid w:val="00014C08"/>
    <w:rsid w:val="00015C86"/>
    <w:rsid w:val="000160FE"/>
    <w:rsid w:val="00016D25"/>
    <w:rsid w:val="00017058"/>
    <w:rsid w:val="00017061"/>
    <w:rsid w:val="0001764E"/>
    <w:rsid w:val="00017676"/>
    <w:rsid w:val="000178BD"/>
    <w:rsid w:val="00020925"/>
    <w:rsid w:val="00021CB7"/>
    <w:rsid w:val="0002267B"/>
    <w:rsid w:val="000226AC"/>
    <w:rsid w:val="000227E5"/>
    <w:rsid w:val="000229E3"/>
    <w:rsid w:val="00022F35"/>
    <w:rsid w:val="000231B3"/>
    <w:rsid w:val="00023693"/>
    <w:rsid w:val="00023726"/>
    <w:rsid w:val="00023CA5"/>
    <w:rsid w:val="0002448B"/>
    <w:rsid w:val="0002448D"/>
    <w:rsid w:val="00024740"/>
    <w:rsid w:val="000248CE"/>
    <w:rsid w:val="0002559F"/>
    <w:rsid w:val="0002577F"/>
    <w:rsid w:val="000257FC"/>
    <w:rsid w:val="000264DA"/>
    <w:rsid w:val="000277F6"/>
    <w:rsid w:val="000278AD"/>
    <w:rsid w:val="00027C30"/>
    <w:rsid w:val="00030C60"/>
    <w:rsid w:val="00031A59"/>
    <w:rsid w:val="00031C83"/>
    <w:rsid w:val="00031F8A"/>
    <w:rsid w:val="000325EC"/>
    <w:rsid w:val="00032803"/>
    <w:rsid w:val="0003287D"/>
    <w:rsid w:val="000329E1"/>
    <w:rsid w:val="00033322"/>
    <w:rsid w:val="000335BE"/>
    <w:rsid w:val="00034330"/>
    <w:rsid w:val="00034519"/>
    <w:rsid w:val="000353C5"/>
    <w:rsid w:val="00035991"/>
    <w:rsid w:val="00035C50"/>
    <w:rsid w:val="000361CB"/>
    <w:rsid w:val="00036340"/>
    <w:rsid w:val="0003733C"/>
    <w:rsid w:val="000374F4"/>
    <w:rsid w:val="000377E2"/>
    <w:rsid w:val="00040821"/>
    <w:rsid w:val="00040A4D"/>
    <w:rsid w:val="00040C6C"/>
    <w:rsid w:val="000420F5"/>
    <w:rsid w:val="000423C7"/>
    <w:rsid w:val="00043553"/>
    <w:rsid w:val="00044AFA"/>
    <w:rsid w:val="00046671"/>
    <w:rsid w:val="00046E9E"/>
    <w:rsid w:val="00046EC2"/>
    <w:rsid w:val="00050C6E"/>
    <w:rsid w:val="000510A8"/>
    <w:rsid w:val="0005142B"/>
    <w:rsid w:val="0005148F"/>
    <w:rsid w:val="0005183E"/>
    <w:rsid w:val="0005198A"/>
    <w:rsid w:val="00051BB3"/>
    <w:rsid w:val="00051F30"/>
    <w:rsid w:val="000525A6"/>
    <w:rsid w:val="000528E0"/>
    <w:rsid w:val="00053252"/>
    <w:rsid w:val="00053EC1"/>
    <w:rsid w:val="0005436A"/>
    <w:rsid w:val="00054CB8"/>
    <w:rsid w:val="00054D86"/>
    <w:rsid w:val="00054EA1"/>
    <w:rsid w:val="0005509C"/>
    <w:rsid w:val="00055191"/>
    <w:rsid w:val="000551F4"/>
    <w:rsid w:val="000559DB"/>
    <w:rsid w:val="000565E7"/>
    <w:rsid w:val="00056EF0"/>
    <w:rsid w:val="000571B2"/>
    <w:rsid w:val="000578F1"/>
    <w:rsid w:val="00057DB0"/>
    <w:rsid w:val="00060903"/>
    <w:rsid w:val="000614BD"/>
    <w:rsid w:val="00061594"/>
    <w:rsid w:val="0006209B"/>
    <w:rsid w:val="00062347"/>
    <w:rsid w:val="00062510"/>
    <w:rsid w:val="0006273F"/>
    <w:rsid w:val="00062A18"/>
    <w:rsid w:val="00062B3F"/>
    <w:rsid w:val="000631BE"/>
    <w:rsid w:val="000644E0"/>
    <w:rsid w:val="000648AB"/>
    <w:rsid w:val="000648C5"/>
    <w:rsid w:val="00064B0A"/>
    <w:rsid w:val="00064DB8"/>
    <w:rsid w:val="00064F1C"/>
    <w:rsid w:val="00065BF3"/>
    <w:rsid w:val="00065ED6"/>
    <w:rsid w:val="00066095"/>
    <w:rsid w:val="000668DE"/>
    <w:rsid w:val="0006733C"/>
    <w:rsid w:val="00070397"/>
    <w:rsid w:val="00070713"/>
    <w:rsid w:val="00070773"/>
    <w:rsid w:val="000708C4"/>
    <w:rsid w:val="00070B07"/>
    <w:rsid w:val="0007276C"/>
    <w:rsid w:val="000727A7"/>
    <w:rsid w:val="000729CA"/>
    <w:rsid w:val="00072E96"/>
    <w:rsid w:val="0007330E"/>
    <w:rsid w:val="00073648"/>
    <w:rsid w:val="00073894"/>
    <w:rsid w:val="000742C2"/>
    <w:rsid w:val="00074A20"/>
    <w:rsid w:val="00074AD4"/>
    <w:rsid w:val="00074E58"/>
    <w:rsid w:val="000754A8"/>
    <w:rsid w:val="000763BB"/>
    <w:rsid w:val="00080172"/>
    <w:rsid w:val="000807B3"/>
    <w:rsid w:val="0008084C"/>
    <w:rsid w:val="00080D28"/>
    <w:rsid w:val="00082547"/>
    <w:rsid w:val="00082B0D"/>
    <w:rsid w:val="00082D5D"/>
    <w:rsid w:val="00082F74"/>
    <w:rsid w:val="00083A29"/>
    <w:rsid w:val="00083CAE"/>
    <w:rsid w:val="00084382"/>
    <w:rsid w:val="00084F00"/>
    <w:rsid w:val="00084F6B"/>
    <w:rsid w:val="00085102"/>
    <w:rsid w:val="0008544A"/>
    <w:rsid w:val="000854BA"/>
    <w:rsid w:val="000857DB"/>
    <w:rsid w:val="000862E8"/>
    <w:rsid w:val="00086A3D"/>
    <w:rsid w:val="00086C9F"/>
    <w:rsid w:val="00087322"/>
    <w:rsid w:val="000876E3"/>
    <w:rsid w:val="000877CD"/>
    <w:rsid w:val="000906C4"/>
    <w:rsid w:val="000917AE"/>
    <w:rsid w:val="000918FD"/>
    <w:rsid w:val="000919D1"/>
    <w:rsid w:val="00091BDB"/>
    <w:rsid w:val="00091E4E"/>
    <w:rsid w:val="0009210F"/>
    <w:rsid w:val="00092C74"/>
    <w:rsid w:val="00092F76"/>
    <w:rsid w:val="00093821"/>
    <w:rsid w:val="00093E18"/>
    <w:rsid w:val="00093F87"/>
    <w:rsid w:val="000941A7"/>
    <w:rsid w:val="00094DFA"/>
    <w:rsid w:val="0009513C"/>
    <w:rsid w:val="000952E0"/>
    <w:rsid w:val="00095381"/>
    <w:rsid w:val="00095D1C"/>
    <w:rsid w:val="00096025"/>
    <w:rsid w:val="000963A5"/>
    <w:rsid w:val="0009654E"/>
    <w:rsid w:val="0009673B"/>
    <w:rsid w:val="00096B5C"/>
    <w:rsid w:val="000975E8"/>
    <w:rsid w:val="00097824"/>
    <w:rsid w:val="00097B9D"/>
    <w:rsid w:val="00097CBE"/>
    <w:rsid w:val="000A008D"/>
    <w:rsid w:val="000A0433"/>
    <w:rsid w:val="000A06B6"/>
    <w:rsid w:val="000A0E30"/>
    <w:rsid w:val="000A1527"/>
    <w:rsid w:val="000A20AE"/>
    <w:rsid w:val="000A2354"/>
    <w:rsid w:val="000A3445"/>
    <w:rsid w:val="000A369E"/>
    <w:rsid w:val="000A57D0"/>
    <w:rsid w:val="000A6AFF"/>
    <w:rsid w:val="000A6B12"/>
    <w:rsid w:val="000A6D77"/>
    <w:rsid w:val="000B04FD"/>
    <w:rsid w:val="000B0A62"/>
    <w:rsid w:val="000B0BF4"/>
    <w:rsid w:val="000B1647"/>
    <w:rsid w:val="000B1DB2"/>
    <w:rsid w:val="000B1DF2"/>
    <w:rsid w:val="000B1EF3"/>
    <w:rsid w:val="000B264A"/>
    <w:rsid w:val="000B2E87"/>
    <w:rsid w:val="000B305C"/>
    <w:rsid w:val="000B30F4"/>
    <w:rsid w:val="000B3130"/>
    <w:rsid w:val="000B3215"/>
    <w:rsid w:val="000B43C1"/>
    <w:rsid w:val="000B476D"/>
    <w:rsid w:val="000B4AE5"/>
    <w:rsid w:val="000B4C57"/>
    <w:rsid w:val="000B4D95"/>
    <w:rsid w:val="000B587E"/>
    <w:rsid w:val="000B5E1E"/>
    <w:rsid w:val="000B67EA"/>
    <w:rsid w:val="000B6833"/>
    <w:rsid w:val="000B6AB0"/>
    <w:rsid w:val="000B733A"/>
    <w:rsid w:val="000B772D"/>
    <w:rsid w:val="000B78DD"/>
    <w:rsid w:val="000B7DE8"/>
    <w:rsid w:val="000B7F48"/>
    <w:rsid w:val="000C017B"/>
    <w:rsid w:val="000C0CEB"/>
    <w:rsid w:val="000C0E73"/>
    <w:rsid w:val="000C0F7E"/>
    <w:rsid w:val="000C11B9"/>
    <w:rsid w:val="000C1AEC"/>
    <w:rsid w:val="000C1DEC"/>
    <w:rsid w:val="000C228D"/>
    <w:rsid w:val="000C2B6A"/>
    <w:rsid w:val="000C3262"/>
    <w:rsid w:val="000C34A1"/>
    <w:rsid w:val="000C39F6"/>
    <w:rsid w:val="000C4808"/>
    <w:rsid w:val="000C48F7"/>
    <w:rsid w:val="000C4D38"/>
    <w:rsid w:val="000C54B4"/>
    <w:rsid w:val="000C63F8"/>
    <w:rsid w:val="000C64AB"/>
    <w:rsid w:val="000C7175"/>
    <w:rsid w:val="000C7394"/>
    <w:rsid w:val="000C7545"/>
    <w:rsid w:val="000C7EA5"/>
    <w:rsid w:val="000D002E"/>
    <w:rsid w:val="000D01AB"/>
    <w:rsid w:val="000D0303"/>
    <w:rsid w:val="000D0B7B"/>
    <w:rsid w:val="000D0F33"/>
    <w:rsid w:val="000D169F"/>
    <w:rsid w:val="000D1FB9"/>
    <w:rsid w:val="000D2777"/>
    <w:rsid w:val="000D289C"/>
    <w:rsid w:val="000D2A88"/>
    <w:rsid w:val="000D3018"/>
    <w:rsid w:val="000D3258"/>
    <w:rsid w:val="000D3275"/>
    <w:rsid w:val="000D341E"/>
    <w:rsid w:val="000D381A"/>
    <w:rsid w:val="000D3BE6"/>
    <w:rsid w:val="000D4571"/>
    <w:rsid w:val="000D5750"/>
    <w:rsid w:val="000D60D5"/>
    <w:rsid w:val="000D6495"/>
    <w:rsid w:val="000D68A1"/>
    <w:rsid w:val="000D69F8"/>
    <w:rsid w:val="000D6BAE"/>
    <w:rsid w:val="000D6C79"/>
    <w:rsid w:val="000D6E31"/>
    <w:rsid w:val="000D7873"/>
    <w:rsid w:val="000D79F2"/>
    <w:rsid w:val="000D7FC2"/>
    <w:rsid w:val="000E00A9"/>
    <w:rsid w:val="000E169D"/>
    <w:rsid w:val="000E1D46"/>
    <w:rsid w:val="000E20D9"/>
    <w:rsid w:val="000E20E4"/>
    <w:rsid w:val="000E21F0"/>
    <w:rsid w:val="000E2CB7"/>
    <w:rsid w:val="000E2CD6"/>
    <w:rsid w:val="000E31DD"/>
    <w:rsid w:val="000E4662"/>
    <w:rsid w:val="000E4680"/>
    <w:rsid w:val="000E46F2"/>
    <w:rsid w:val="000E4C44"/>
    <w:rsid w:val="000E5387"/>
    <w:rsid w:val="000E5D79"/>
    <w:rsid w:val="000E7331"/>
    <w:rsid w:val="000E742E"/>
    <w:rsid w:val="000E7CE0"/>
    <w:rsid w:val="000F045E"/>
    <w:rsid w:val="000F077E"/>
    <w:rsid w:val="000F0B20"/>
    <w:rsid w:val="000F137A"/>
    <w:rsid w:val="000F1A68"/>
    <w:rsid w:val="000F21B8"/>
    <w:rsid w:val="000F23E0"/>
    <w:rsid w:val="000F2885"/>
    <w:rsid w:val="000F2B37"/>
    <w:rsid w:val="000F3F3E"/>
    <w:rsid w:val="000F424F"/>
    <w:rsid w:val="000F447E"/>
    <w:rsid w:val="000F47F2"/>
    <w:rsid w:val="000F4C4F"/>
    <w:rsid w:val="000F54A9"/>
    <w:rsid w:val="000F5A1A"/>
    <w:rsid w:val="000F5EB6"/>
    <w:rsid w:val="000F6228"/>
    <w:rsid w:val="000F636D"/>
    <w:rsid w:val="000F679E"/>
    <w:rsid w:val="000F687B"/>
    <w:rsid w:val="000F7021"/>
    <w:rsid w:val="000F706B"/>
    <w:rsid w:val="000F7A6E"/>
    <w:rsid w:val="000F7F13"/>
    <w:rsid w:val="00100357"/>
    <w:rsid w:val="00100756"/>
    <w:rsid w:val="00101361"/>
    <w:rsid w:val="00101DA4"/>
    <w:rsid w:val="001024B2"/>
    <w:rsid w:val="001025C6"/>
    <w:rsid w:val="00102877"/>
    <w:rsid w:val="00102CCF"/>
    <w:rsid w:val="0010324A"/>
    <w:rsid w:val="00103769"/>
    <w:rsid w:val="001040EF"/>
    <w:rsid w:val="00104418"/>
    <w:rsid w:val="00105250"/>
    <w:rsid w:val="001054BB"/>
    <w:rsid w:val="00105A1C"/>
    <w:rsid w:val="0010691A"/>
    <w:rsid w:val="00106998"/>
    <w:rsid w:val="00106C29"/>
    <w:rsid w:val="001071B9"/>
    <w:rsid w:val="001079CA"/>
    <w:rsid w:val="00110492"/>
    <w:rsid w:val="001106B5"/>
    <w:rsid w:val="0011098F"/>
    <w:rsid w:val="001109EE"/>
    <w:rsid w:val="001115CF"/>
    <w:rsid w:val="001121F0"/>
    <w:rsid w:val="0011235A"/>
    <w:rsid w:val="001128F2"/>
    <w:rsid w:val="00112EE1"/>
    <w:rsid w:val="00113B98"/>
    <w:rsid w:val="00114133"/>
    <w:rsid w:val="001143EB"/>
    <w:rsid w:val="00114599"/>
    <w:rsid w:val="00114B2A"/>
    <w:rsid w:val="00114EE4"/>
    <w:rsid w:val="00115210"/>
    <w:rsid w:val="001155C6"/>
    <w:rsid w:val="001159CF"/>
    <w:rsid w:val="00115B43"/>
    <w:rsid w:val="00115B69"/>
    <w:rsid w:val="00115C4A"/>
    <w:rsid w:val="001162CF"/>
    <w:rsid w:val="00116B63"/>
    <w:rsid w:val="0011714D"/>
    <w:rsid w:val="001171DD"/>
    <w:rsid w:val="001172E6"/>
    <w:rsid w:val="001176A6"/>
    <w:rsid w:val="00117A6E"/>
    <w:rsid w:val="00120172"/>
    <w:rsid w:val="00121125"/>
    <w:rsid w:val="00121556"/>
    <w:rsid w:val="00121765"/>
    <w:rsid w:val="0012200B"/>
    <w:rsid w:val="00122127"/>
    <w:rsid w:val="0012252E"/>
    <w:rsid w:val="00122853"/>
    <w:rsid w:val="00122C93"/>
    <w:rsid w:val="00123246"/>
    <w:rsid w:val="00123435"/>
    <w:rsid w:val="0012362C"/>
    <w:rsid w:val="001239B3"/>
    <w:rsid w:val="001241F1"/>
    <w:rsid w:val="00124523"/>
    <w:rsid w:val="001247B4"/>
    <w:rsid w:val="00124C60"/>
    <w:rsid w:val="00124C77"/>
    <w:rsid w:val="0012673A"/>
    <w:rsid w:val="001267AB"/>
    <w:rsid w:val="00126AD6"/>
    <w:rsid w:val="0012707C"/>
    <w:rsid w:val="00130608"/>
    <w:rsid w:val="00130707"/>
    <w:rsid w:val="00130805"/>
    <w:rsid w:val="001308E0"/>
    <w:rsid w:val="00130930"/>
    <w:rsid w:val="00131853"/>
    <w:rsid w:val="0013204D"/>
    <w:rsid w:val="00132307"/>
    <w:rsid w:val="001325F3"/>
    <w:rsid w:val="001327A7"/>
    <w:rsid w:val="00132A9C"/>
    <w:rsid w:val="0013313B"/>
    <w:rsid w:val="0013370B"/>
    <w:rsid w:val="00133CC1"/>
    <w:rsid w:val="00133E12"/>
    <w:rsid w:val="0013457D"/>
    <w:rsid w:val="00134AC1"/>
    <w:rsid w:val="00135489"/>
    <w:rsid w:val="00135DDB"/>
    <w:rsid w:val="00135FAC"/>
    <w:rsid w:val="00136E4D"/>
    <w:rsid w:val="00137107"/>
    <w:rsid w:val="0013783B"/>
    <w:rsid w:val="00137DC7"/>
    <w:rsid w:val="00140571"/>
    <w:rsid w:val="001407A7"/>
    <w:rsid w:val="00140C1D"/>
    <w:rsid w:val="00141A8B"/>
    <w:rsid w:val="00144982"/>
    <w:rsid w:val="00145417"/>
    <w:rsid w:val="0014559E"/>
    <w:rsid w:val="00145609"/>
    <w:rsid w:val="00145653"/>
    <w:rsid w:val="001458A1"/>
    <w:rsid w:val="0014681A"/>
    <w:rsid w:val="00147011"/>
    <w:rsid w:val="00147156"/>
    <w:rsid w:val="0014780D"/>
    <w:rsid w:val="00147990"/>
    <w:rsid w:val="00147BD5"/>
    <w:rsid w:val="00150747"/>
    <w:rsid w:val="00150E97"/>
    <w:rsid w:val="00151091"/>
    <w:rsid w:val="00151F03"/>
    <w:rsid w:val="001530AD"/>
    <w:rsid w:val="001537F0"/>
    <w:rsid w:val="001539AF"/>
    <w:rsid w:val="0015401C"/>
    <w:rsid w:val="00154AAB"/>
    <w:rsid w:val="00154DE1"/>
    <w:rsid w:val="00154F82"/>
    <w:rsid w:val="0015532A"/>
    <w:rsid w:val="00155B23"/>
    <w:rsid w:val="001560C4"/>
    <w:rsid w:val="001564A3"/>
    <w:rsid w:val="00156986"/>
    <w:rsid w:val="001569C1"/>
    <w:rsid w:val="00156F83"/>
    <w:rsid w:val="0015783C"/>
    <w:rsid w:val="00157ED1"/>
    <w:rsid w:val="00160252"/>
    <w:rsid w:val="00160315"/>
    <w:rsid w:val="0016114F"/>
    <w:rsid w:val="0016171C"/>
    <w:rsid w:val="0016187A"/>
    <w:rsid w:val="0016191E"/>
    <w:rsid w:val="00161B0D"/>
    <w:rsid w:val="00161B1F"/>
    <w:rsid w:val="001637E4"/>
    <w:rsid w:val="00163957"/>
    <w:rsid w:val="00164694"/>
    <w:rsid w:val="001646C5"/>
    <w:rsid w:val="00164E08"/>
    <w:rsid w:val="0016558B"/>
    <w:rsid w:val="0016559E"/>
    <w:rsid w:val="0016559F"/>
    <w:rsid w:val="00165DA2"/>
    <w:rsid w:val="00167326"/>
    <w:rsid w:val="00167DF0"/>
    <w:rsid w:val="00170D05"/>
    <w:rsid w:val="001714D6"/>
    <w:rsid w:val="00171BC3"/>
    <w:rsid w:val="00172A38"/>
    <w:rsid w:val="00173AD0"/>
    <w:rsid w:val="00173C2F"/>
    <w:rsid w:val="00175129"/>
    <w:rsid w:val="001752A6"/>
    <w:rsid w:val="001756BC"/>
    <w:rsid w:val="001757D7"/>
    <w:rsid w:val="0017592F"/>
    <w:rsid w:val="0017656A"/>
    <w:rsid w:val="00176A6D"/>
    <w:rsid w:val="00176A95"/>
    <w:rsid w:val="0017726E"/>
    <w:rsid w:val="00177BEC"/>
    <w:rsid w:val="00177E7E"/>
    <w:rsid w:val="001807D2"/>
    <w:rsid w:val="00180C00"/>
    <w:rsid w:val="00180E9C"/>
    <w:rsid w:val="00180FEC"/>
    <w:rsid w:val="0018163C"/>
    <w:rsid w:val="00181ED0"/>
    <w:rsid w:val="001824F8"/>
    <w:rsid w:val="00182851"/>
    <w:rsid w:val="00182C2B"/>
    <w:rsid w:val="00183AA5"/>
    <w:rsid w:val="00184A69"/>
    <w:rsid w:val="00186792"/>
    <w:rsid w:val="00187564"/>
    <w:rsid w:val="00187A6E"/>
    <w:rsid w:val="00190498"/>
    <w:rsid w:val="001911AC"/>
    <w:rsid w:val="00191903"/>
    <w:rsid w:val="001919CA"/>
    <w:rsid w:val="001929AA"/>
    <w:rsid w:val="00192B5D"/>
    <w:rsid w:val="00194666"/>
    <w:rsid w:val="00194F6B"/>
    <w:rsid w:val="00194FC7"/>
    <w:rsid w:val="00195DBF"/>
    <w:rsid w:val="0019623F"/>
    <w:rsid w:val="0019670D"/>
    <w:rsid w:val="0019682F"/>
    <w:rsid w:val="00196B4C"/>
    <w:rsid w:val="001974BA"/>
    <w:rsid w:val="00197733"/>
    <w:rsid w:val="00197DF3"/>
    <w:rsid w:val="001A079F"/>
    <w:rsid w:val="001A0EAA"/>
    <w:rsid w:val="001A11D2"/>
    <w:rsid w:val="001A11EA"/>
    <w:rsid w:val="001A2BBB"/>
    <w:rsid w:val="001A4100"/>
    <w:rsid w:val="001A4B51"/>
    <w:rsid w:val="001A6AF8"/>
    <w:rsid w:val="001A6B26"/>
    <w:rsid w:val="001A6FD4"/>
    <w:rsid w:val="001A78C4"/>
    <w:rsid w:val="001B0A11"/>
    <w:rsid w:val="001B0D54"/>
    <w:rsid w:val="001B11F2"/>
    <w:rsid w:val="001B1B8F"/>
    <w:rsid w:val="001B1F9C"/>
    <w:rsid w:val="001B343B"/>
    <w:rsid w:val="001B35DA"/>
    <w:rsid w:val="001B3C34"/>
    <w:rsid w:val="001B3EA6"/>
    <w:rsid w:val="001B3F23"/>
    <w:rsid w:val="001B3FCD"/>
    <w:rsid w:val="001B423C"/>
    <w:rsid w:val="001B4274"/>
    <w:rsid w:val="001B4AA9"/>
    <w:rsid w:val="001B5038"/>
    <w:rsid w:val="001B5072"/>
    <w:rsid w:val="001B5965"/>
    <w:rsid w:val="001B596F"/>
    <w:rsid w:val="001B5A75"/>
    <w:rsid w:val="001B65D4"/>
    <w:rsid w:val="001B6BD4"/>
    <w:rsid w:val="001B7916"/>
    <w:rsid w:val="001B79F9"/>
    <w:rsid w:val="001B7ADC"/>
    <w:rsid w:val="001B7AE9"/>
    <w:rsid w:val="001B7D53"/>
    <w:rsid w:val="001C00B6"/>
    <w:rsid w:val="001C0657"/>
    <w:rsid w:val="001C0A0B"/>
    <w:rsid w:val="001C13F8"/>
    <w:rsid w:val="001C152B"/>
    <w:rsid w:val="001C1BBD"/>
    <w:rsid w:val="001C1D55"/>
    <w:rsid w:val="001C2E37"/>
    <w:rsid w:val="001C2F7B"/>
    <w:rsid w:val="001C3C18"/>
    <w:rsid w:val="001C3FCA"/>
    <w:rsid w:val="001C4441"/>
    <w:rsid w:val="001C51F1"/>
    <w:rsid w:val="001C544D"/>
    <w:rsid w:val="001C5804"/>
    <w:rsid w:val="001C64D0"/>
    <w:rsid w:val="001C696C"/>
    <w:rsid w:val="001C6BD0"/>
    <w:rsid w:val="001C6CC8"/>
    <w:rsid w:val="001C6EB6"/>
    <w:rsid w:val="001C70D3"/>
    <w:rsid w:val="001C77D0"/>
    <w:rsid w:val="001C77F0"/>
    <w:rsid w:val="001C788C"/>
    <w:rsid w:val="001C7A7E"/>
    <w:rsid w:val="001D018E"/>
    <w:rsid w:val="001D0201"/>
    <w:rsid w:val="001D0696"/>
    <w:rsid w:val="001D06C0"/>
    <w:rsid w:val="001D0AE6"/>
    <w:rsid w:val="001D13E4"/>
    <w:rsid w:val="001D171F"/>
    <w:rsid w:val="001D1FAC"/>
    <w:rsid w:val="001D2084"/>
    <w:rsid w:val="001D2355"/>
    <w:rsid w:val="001D2F1F"/>
    <w:rsid w:val="001D3316"/>
    <w:rsid w:val="001D37A9"/>
    <w:rsid w:val="001D3EC6"/>
    <w:rsid w:val="001D4803"/>
    <w:rsid w:val="001D4EAC"/>
    <w:rsid w:val="001D5228"/>
    <w:rsid w:val="001D5CA0"/>
    <w:rsid w:val="001D5D91"/>
    <w:rsid w:val="001D625F"/>
    <w:rsid w:val="001D7B9F"/>
    <w:rsid w:val="001E00DA"/>
    <w:rsid w:val="001E0D9A"/>
    <w:rsid w:val="001E11B5"/>
    <w:rsid w:val="001E18B7"/>
    <w:rsid w:val="001E1A66"/>
    <w:rsid w:val="001E2186"/>
    <w:rsid w:val="001E242E"/>
    <w:rsid w:val="001E37D6"/>
    <w:rsid w:val="001E43C6"/>
    <w:rsid w:val="001E43FF"/>
    <w:rsid w:val="001E51A1"/>
    <w:rsid w:val="001E5E73"/>
    <w:rsid w:val="001E6333"/>
    <w:rsid w:val="001E6491"/>
    <w:rsid w:val="001E7352"/>
    <w:rsid w:val="001E794D"/>
    <w:rsid w:val="001E79F8"/>
    <w:rsid w:val="001F012F"/>
    <w:rsid w:val="001F2636"/>
    <w:rsid w:val="001F3A46"/>
    <w:rsid w:val="001F43BE"/>
    <w:rsid w:val="001F4775"/>
    <w:rsid w:val="001F4A86"/>
    <w:rsid w:val="001F5433"/>
    <w:rsid w:val="001F56B3"/>
    <w:rsid w:val="001F5AC1"/>
    <w:rsid w:val="001F6428"/>
    <w:rsid w:val="001F6487"/>
    <w:rsid w:val="001F6623"/>
    <w:rsid w:val="001F6A13"/>
    <w:rsid w:val="001F7D2D"/>
    <w:rsid w:val="0020003F"/>
    <w:rsid w:val="00200194"/>
    <w:rsid w:val="00200B80"/>
    <w:rsid w:val="00200FC2"/>
    <w:rsid w:val="00201862"/>
    <w:rsid w:val="00201870"/>
    <w:rsid w:val="002018BB"/>
    <w:rsid w:val="002018F3"/>
    <w:rsid w:val="002024C0"/>
    <w:rsid w:val="002026CD"/>
    <w:rsid w:val="00202F0F"/>
    <w:rsid w:val="002042A3"/>
    <w:rsid w:val="002044AB"/>
    <w:rsid w:val="002047CF"/>
    <w:rsid w:val="00204910"/>
    <w:rsid w:val="00204A67"/>
    <w:rsid w:val="00205E53"/>
    <w:rsid w:val="002060EB"/>
    <w:rsid w:val="002063C5"/>
    <w:rsid w:val="002067E9"/>
    <w:rsid w:val="00206882"/>
    <w:rsid w:val="0020781A"/>
    <w:rsid w:val="0020798C"/>
    <w:rsid w:val="00207F6F"/>
    <w:rsid w:val="002102D3"/>
    <w:rsid w:val="00210622"/>
    <w:rsid w:val="00210AA7"/>
    <w:rsid w:val="00210F14"/>
    <w:rsid w:val="00211550"/>
    <w:rsid w:val="00211641"/>
    <w:rsid w:val="00211646"/>
    <w:rsid w:val="002116D3"/>
    <w:rsid w:val="00211A15"/>
    <w:rsid w:val="00211D06"/>
    <w:rsid w:val="00212935"/>
    <w:rsid w:val="00212B32"/>
    <w:rsid w:val="00212BDB"/>
    <w:rsid w:val="00212D32"/>
    <w:rsid w:val="00213349"/>
    <w:rsid w:val="0021421F"/>
    <w:rsid w:val="0021446D"/>
    <w:rsid w:val="002145D0"/>
    <w:rsid w:val="00214771"/>
    <w:rsid w:val="00215095"/>
    <w:rsid w:val="00215602"/>
    <w:rsid w:val="002156C5"/>
    <w:rsid w:val="002158E8"/>
    <w:rsid w:val="00215BAA"/>
    <w:rsid w:val="00215D48"/>
    <w:rsid w:val="00215ECB"/>
    <w:rsid w:val="002166D1"/>
    <w:rsid w:val="00216AAE"/>
    <w:rsid w:val="00216BB1"/>
    <w:rsid w:val="00217E6B"/>
    <w:rsid w:val="00220BCE"/>
    <w:rsid w:val="00220FF8"/>
    <w:rsid w:val="0022101A"/>
    <w:rsid w:val="002210C1"/>
    <w:rsid w:val="002214A9"/>
    <w:rsid w:val="00221DB1"/>
    <w:rsid w:val="002223BA"/>
    <w:rsid w:val="0022244A"/>
    <w:rsid w:val="0022280D"/>
    <w:rsid w:val="002234C7"/>
    <w:rsid w:val="00223EA8"/>
    <w:rsid w:val="0022439D"/>
    <w:rsid w:val="00224AC3"/>
    <w:rsid w:val="00224BB5"/>
    <w:rsid w:val="00224D28"/>
    <w:rsid w:val="00224F44"/>
    <w:rsid w:val="00225856"/>
    <w:rsid w:val="00225A70"/>
    <w:rsid w:val="00227154"/>
    <w:rsid w:val="00227474"/>
    <w:rsid w:val="002274CF"/>
    <w:rsid w:val="00227A75"/>
    <w:rsid w:val="0023018F"/>
    <w:rsid w:val="002303CE"/>
    <w:rsid w:val="00230C43"/>
    <w:rsid w:val="0023113D"/>
    <w:rsid w:val="00231715"/>
    <w:rsid w:val="002318CC"/>
    <w:rsid w:val="002326F0"/>
    <w:rsid w:val="00232E15"/>
    <w:rsid w:val="002337B4"/>
    <w:rsid w:val="0023388D"/>
    <w:rsid w:val="00233957"/>
    <w:rsid w:val="00234A27"/>
    <w:rsid w:val="00235BA6"/>
    <w:rsid w:val="002361EC"/>
    <w:rsid w:val="0023655E"/>
    <w:rsid w:val="0023675A"/>
    <w:rsid w:val="00236DE2"/>
    <w:rsid w:val="00236FA2"/>
    <w:rsid w:val="00237905"/>
    <w:rsid w:val="002379BF"/>
    <w:rsid w:val="00237F3B"/>
    <w:rsid w:val="00240A95"/>
    <w:rsid w:val="00240CDF"/>
    <w:rsid w:val="00240D7C"/>
    <w:rsid w:val="00241A79"/>
    <w:rsid w:val="00242722"/>
    <w:rsid w:val="0024380E"/>
    <w:rsid w:val="00243D4B"/>
    <w:rsid w:val="00243DA0"/>
    <w:rsid w:val="00244022"/>
    <w:rsid w:val="002442F6"/>
    <w:rsid w:val="002448AE"/>
    <w:rsid w:val="00244B6E"/>
    <w:rsid w:val="00245801"/>
    <w:rsid w:val="00245C46"/>
    <w:rsid w:val="00246A11"/>
    <w:rsid w:val="002476FA"/>
    <w:rsid w:val="00247A4D"/>
    <w:rsid w:val="002508F9"/>
    <w:rsid w:val="00250CFA"/>
    <w:rsid w:val="00250E35"/>
    <w:rsid w:val="00250EBD"/>
    <w:rsid w:val="00250F9B"/>
    <w:rsid w:val="0025111D"/>
    <w:rsid w:val="00251A48"/>
    <w:rsid w:val="0025205E"/>
    <w:rsid w:val="00252073"/>
    <w:rsid w:val="00252234"/>
    <w:rsid w:val="0025275C"/>
    <w:rsid w:val="0025282E"/>
    <w:rsid w:val="00252C45"/>
    <w:rsid w:val="00252D8B"/>
    <w:rsid w:val="002531BC"/>
    <w:rsid w:val="0025329E"/>
    <w:rsid w:val="002537BC"/>
    <w:rsid w:val="00254850"/>
    <w:rsid w:val="002561C9"/>
    <w:rsid w:val="00256C34"/>
    <w:rsid w:val="00256D82"/>
    <w:rsid w:val="00257479"/>
    <w:rsid w:val="002602E1"/>
    <w:rsid w:val="00260A09"/>
    <w:rsid w:val="00260FD5"/>
    <w:rsid w:val="00260FD7"/>
    <w:rsid w:val="0026114D"/>
    <w:rsid w:val="0026167C"/>
    <w:rsid w:val="00261A04"/>
    <w:rsid w:val="00261C75"/>
    <w:rsid w:val="00262793"/>
    <w:rsid w:val="00263F47"/>
    <w:rsid w:val="00263F88"/>
    <w:rsid w:val="002647D9"/>
    <w:rsid w:val="00264B15"/>
    <w:rsid w:val="00264FD1"/>
    <w:rsid w:val="002652DE"/>
    <w:rsid w:val="00266115"/>
    <w:rsid w:val="0026638C"/>
    <w:rsid w:val="002664C3"/>
    <w:rsid w:val="00266766"/>
    <w:rsid w:val="00266C42"/>
    <w:rsid w:val="00267149"/>
    <w:rsid w:val="0027031D"/>
    <w:rsid w:val="002704F4"/>
    <w:rsid w:val="00271B2E"/>
    <w:rsid w:val="002720EF"/>
    <w:rsid w:val="0027252A"/>
    <w:rsid w:val="00272D25"/>
    <w:rsid w:val="00273150"/>
    <w:rsid w:val="0027399B"/>
    <w:rsid w:val="00273B94"/>
    <w:rsid w:val="0027462A"/>
    <w:rsid w:val="0027539F"/>
    <w:rsid w:val="002759D5"/>
    <w:rsid w:val="00275A57"/>
    <w:rsid w:val="00275F3F"/>
    <w:rsid w:val="0027672A"/>
    <w:rsid w:val="00277CCB"/>
    <w:rsid w:val="00277D36"/>
    <w:rsid w:val="00277E34"/>
    <w:rsid w:val="00277F60"/>
    <w:rsid w:val="00280351"/>
    <w:rsid w:val="00280690"/>
    <w:rsid w:val="00280A53"/>
    <w:rsid w:val="00280BA4"/>
    <w:rsid w:val="002827A0"/>
    <w:rsid w:val="0028292B"/>
    <w:rsid w:val="00282D32"/>
    <w:rsid w:val="00282FAA"/>
    <w:rsid w:val="002837C2"/>
    <w:rsid w:val="00283D04"/>
    <w:rsid w:val="00283F47"/>
    <w:rsid w:val="002841B3"/>
    <w:rsid w:val="00284BC5"/>
    <w:rsid w:val="002855FE"/>
    <w:rsid w:val="00285A5C"/>
    <w:rsid w:val="00285A7A"/>
    <w:rsid w:val="0028659E"/>
    <w:rsid w:val="00286939"/>
    <w:rsid w:val="00286F53"/>
    <w:rsid w:val="0028707B"/>
    <w:rsid w:val="002870A2"/>
    <w:rsid w:val="00287922"/>
    <w:rsid w:val="00287C62"/>
    <w:rsid w:val="0029068F"/>
    <w:rsid w:val="00290918"/>
    <w:rsid w:val="00290FDC"/>
    <w:rsid w:val="002913EE"/>
    <w:rsid w:val="00291E81"/>
    <w:rsid w:val="00292223"/>
    <w:rsid w:val="0029243A"/>
    <w:rsid w:val="00292D4B"/>
    <w:rsid w:val="002931E4"/>
    <w:rsid w:val="00293463"/>
    <w:rsid w:val="00293477"/>
    <w:rsid w:val="00293622"/>
    <w:rsid w:val="00293725"/>
    <w:rsid w:val="00293738"/>
    <w:rsid w:val="00293759"/>
    <w:rsid w:val="0029387F"/>
    <w:rsid w:val="00293B58"/>
    <w:rsid w:val="00293CE2"/>
    <w:rsid w:val="00294AC6"/>
    <w:rsid w:val="0029510D"/>
    <w:rsid w:val="002958EC"/>
    <w:rsid w:val="00295C56"/>
    <w:rsid w:val="00295EF3"/>
    <w:rsid w:val="00296158"/>
    <w:rsid w:val="00296677"/>
    <w:rsid w:val="00296833"/>
    <w:rsid w:val="002970A0"/>
    <w:rsid w:val="002977C3"/>
    <w:rsid w:val="00297A6B"/>
    <w:rsid w:val="00297D75"/>
    <w:rsid w:val="00297D86"/>
    <w:rsid w:val="002A08AC"/>
    <w:rsid w:val="002A0B74"/>
    <w:rsid w:val="002A13C1"/>
    <w:rsid w:val="002A14C4"/>
    <w:rsid w:val="002A1743"/>
    <w:rsid w:val="002A1882"/>
    <w:rsid w:val="002A2113"/>
    <w:rsid w:val="002A2F93"/>
    <w:rsid w:val="002A3035"/>
    <w:rsid w:val="002A316A"/>
    <w:rsid w:val="002A31A2"/>
    <w:rsid w:val="002A323E"/>
    <w:rsid w:val="002A36EC"/>
    <w:rsid w:val="002A37F1"/>
    <w:rsid w:val="002A385D"/>
    <w:rsid w:val="002A3ABC"/>
    <w:rsid w:val="002A3B4C"/>
    <w:rsid w:val="002A44E8"/>
    <w:rsid w:val="002A4E25"/>
    <w:rsid w:val="002A56A3"/>
    <w:rsid w:val="002A6C4C"/>
    <w:rsid w:val="002A72E3"/>
    <w:rsid w:val="002A7827"/>
    <w:rsid w:val="002A79B9"/>
    <w:rsid w:val="002A7D27"/>
    <w:rsid w:val="002A7FFE"/>
    <w:rsid w:val="002B006C"/>
    <w:rsid w:val="002B0A08"/>
    <w:rsid w:val="002B0B53"/>
    <w:rsid w:val="002B0DAA"/>
    <w:rsid w:val="002B16E7"/>
    <w:rsid w:val="002B175E"/>
    <w:rsid w:val="002B19B2"/>
    <w:rsid w:val="002B1CA9"/>
    <w:rsid w:val="002B21F8"/>
    <w:rsid w:val="002B23B9"/>
    <w:rsid w:val="002B2609"/>
    <w:rsid w:val="002B27B4"/>
    <w:rsid w:val="002B2C05"/>
    <w:rsid w:val="002B3039"/>
    <w:rsid w:val="002B3B78"/>
    <w:rsid w:val="002B425E"/>
    <w:rsid w:val="002B46A0"/>
    <w:rsid w:val="002B5193"/>
    <w:rsid w:val="002B5EE0"/>
    <w:rsid w:val="002B6401"/>
    <w:rsid w:val="002B783C"/>
    <w:rsid w:val="002C00A2"/>
    <w:rsid w:val="002C0F7D"/>
    <w:rsid w:val="002C0F99"/>
    <w:rsid w:val="002C1A6F"/>
    <w:rsid w:val="002C1D26"/>
    <w:rsid w:val="002C1F7D"/>
    <w:rsid w:val="002C2B29"/>
    <w:rsid w:val="002C3444"/>
    <w:rsid w:val="002C3787"/>
    <w:rsid w:val="002C3F1A"/>
    <w:rsid w:val="002C4314"/>
    <w:rsid w:val="002C4D7B"/>
    <w:rsid w:val="002C5899"/>
    <w:rsid w:val="002C59C4"/>
    <w:rsid w:val="002C5D61"/>
    <w:rsid w:val="002C6198"/>
    <w:rsid w:val="002C6BC6"/>
    <w:rsid w:val="002C6EA3"/>
    <w:rsid w:val="002C7531"/>
    <w:rsid w:val="002C7AAD"/>
    <w:rsid w:val="002D0854"/>
    <w:rsid w:val="002D0EEF"/>
    <w:rsid w:val="002D2604"/>
    <w:rsid w:val="002D2799"/>
    <w:rsid w:val="002D2A81"/>
    <w:rsid w:val="002D3B10"/>
    <w:rsid w:val="002D4B8F"/>
    <w:rsid w:val="002D4FD0"/>
    <w:rsid w:val="002D5851"/>
    <w:rsid w:val="002D591E"/>
    <w:rsid w:val="002D5AEA"/>
    <w:rsid w:val="002D63F2"/>
    <w:rsid w:val="002D69F4"/>
    <w:rsid w:val="002D6F7F"/>
    <w:rsid w:val="002E0A24"/>
    <w:rsid w:val="002E0AD6"/>
    <w:rsid w:val="002E1F66"/>
    <w:rsid w:val="002E2098"/>
    <w:rsid w:val="002E2164"/>
    <w:rsid w:val="002E24C1"/>
    <w:rsid w:val="002E2A4B"/>
    <w:rsid w:val="002E2B13"/>
    <w:rsid w:val="002E3429"/>
    <w:rsid w:val="002E409D"/>
    <w:rsid w:val="002E4D74"/>
    <w:rsid w:val="002E53D9"/>
    <w:rsid w:val="002E56F0"/>
    <w:rsid w:val="002E5F84"/>
    <w:rsid w:val="002E60BA"/>
    <w:rsid w:val="002E6116"/>
    <w:rsid w:val="002E67C7"/>
    <w:rsid w:val="002E6929"/>
    <w:rsid w:val="002E793A"/>
    <w:rsid w:val="002E7959"/>
    <w:rsid w:val="002E7F37"/>
    <w:rsid w:val="002F03A4"/>
    <w:rsid w:val="002F047A"/>
    <w:rsid w:val="002F0999"/>
    <w:rsid w:val="002F0FD8"/>
    <w:rsid w:val="002F1395"/>
    <w:rsid w:val="002F13D0"/>
    <w:rsid w:val="002F1407"/>
    <w:rsid w:val="002F14A1"/>
    <w:rsid w:val="002F1EDE"/>
    <w:rsid w:val="002F24C3"/>
    <w:rsid w:val="002F26C1"/>
    <w:rsid w:val="002F280C"/>
    <w:rsid w:val="002F2817"/>
    <w:rsid w:val="002F2D92"/>
    <w:rsid w:val="002F38A2"/>
    <w:rsid w:val="002F3999"/>
    <w:rsid w:val="002F43EB"/>
    <w:rsid w:val="002F4F0E"/>
    <w:rsid w:val="002F533F"/>
    <w:rsid w:val="002F5369"/>
    <w:rsid w:val="002F65B5"/>
    <w:rsid w:val="002F6A74"/>
    <w:rsid w:val="002F6FA3"/>
    <w:rsid w:val="002F7415"/>
    <w:rsid w:val="003002E6"/>
    <w:rsid w:val="003008E7"/>
    <w:rsid w:val="00301AD6"/>
    <w:rsid w:val="00302136"/>
    <w:rsid w:val="00303562"/>
    <w:rsid w:val="00303C50"/>
    <w:rsid w:val="00303EDC"/>
    <w:rsid w:val="0030427B"/>
    <w:rsid w:val="0030555F"/>
    <w:rsid w:val="003057D5"/>
    <w:rsid w:val="00306251"/>
    <w:rsid w:val="003066A8"/>
    <w:rsid w:val="00306818"/>
    <w:rsid w:val="00306F10"/>
    <w:rsid w:val="00307DC9"/>
    <w:rsid w:val="00307EDA"/>
    <w:rsid w:val="003104CA"/>
    <w:rsid w:val="00310745"/>
    <w:rsid w:val="00310A9B"/>
    <w:rsid w:val="00310C47"/>
    <w:rsid w:val="00310DEA"/>
    <w:rsid w:val="0031125B"/>
    <w:rsid w:val="00311335"/>
    <w:rsid w:val="00311481"/>
    <w:rsid w:val="0031195B"/>
    <w:rsid w:val="00311A25"/>
    <w:rsid w:val="00311E87"/>
    <w:rsid w:val="00312CEB"/>
    <w:rsid w:val="003136EA"/>
    <w:rsid w:val="003137C6"/>
    <w:rsid w:val="00313E0A"/>
    <w:rsid w:val="00314744"/>
    <w:rsid w:val="00314CC1"/>
    <w:rsid w:val="0031518D"/>
    <w:rsid w:val="003151B8"/>
    <w:rsid w:val="003153A5"/>
    <w:rsid w:val="0031561B"/>
    <w:rsid w:val="00315A0B"/>
    <w:rsid w:val="00315F2A"/>
    <w:rsid w:val="00316051"/>
    <w:rsid w:val="003167DA"/>
    <w:rsid w:val="00317592"/>
    <w:rsid w:val="00317D82"/>
    <w:rsid w:val="003205F5"/>
    <w:rsid w:val="00322971"/>
    <w:rsid w:val="00322B8C"/>
    <w:rsid w:val="00322D3C"/>
    <w:rsid w:val="003239D0"/>
    <w:rsid w:val="00323BF6"/>
    <w:rsid w:val="00323D07"/>
    <w:rsid w:val="003246A7"/>
    <w:rsid w:val="0032566A"/>
    <w:rsid w:val="0032571F"/>
    <w:rsid w:val="00325836"/>
    <w:rsid w:val="00325878"/>
    <w:rsid w:val="003259A7"/>
    <w:rsid w:val="00325AC9"/>
    <w:rsid w:val="00326254"/>
    <w:rsid w:val="00326512"/>
    <w:rsid w:val="00326C4D"/>
    <w:rsid w:val="00327217"/>
    <w:rsid w:val="00327B4B"/>
    <w:rsid w:val="0033056F"/>
    <w:rsid w:val="003314AB"/>
    <w:rsid w:val="003315B4"/>
    <w:rsid w:val="003319A4"/>
    <w:rsid w:val="00332950"/>
    <w:rsid w:val="00332F9D"/>
    <w:rsid w:val="0033321F"/>
    <w:rsid w:val="00333245"/>
    <w:rsid w:val="0033361A"/>
    <w:rsid w:val="00333F0F"/>
    <w:rsid w:val="00334089"/>
    <w:rsid w:val="0033455C"/>
    <w:rsid w:val="00334648"/>
    <w:rsid w:val="00334A43"/>
    <w:rsid w:val="00335550"/>
    <w:rsid w:val="0033621B"/>
    <w:rsid w:val="003368D2"/>
    <w:rsid w:val="00336930"/>
    <w:rsid w:val="00336B14"/>
    <w:rsid w:val="00337335"/>
    <w:rsid w:val="003373F5"/>
    <w:rsid w:val="003374CB"/>
    <w:rsid w:val="00337BAB"/>
    <w:rsid w:val="0034091D"/>
    <w:rsid w:val="00340BEB"/>
    <w:rsid w:val="00340C41"/>
    <w:rsid w:val="00341782"/>
    <w:rsid w:val="00341BC0"/>
    <w:rsid w:val="003420A3"/>
    <w:rsid w:val="0034294F"/>
    <w:rsid w:val="00342C7F"/>
    <w:rsid w:val="00343CE6"/>
    <w:rsid w:val="00343D5A"/>
    <w:rsid w:val="00344209"/>
    <w:rsid w:val="0034446A"/>
    <w:rsid w:val="00344908"/>
    <w:rsid w:val="00345D85"/>
    <w:rsid w:val="003465C8"/>
    <w:rsid w:val="00346CF4"/>
    <w:rsid w:val="00346EE2"/>
    <w:rsid w:val="00346F7F"/>
    <w:rsid w:val="00347130"/>
    <w:rsid w:val="0034719E"/>
    <w:rsid w:val="00347EE4"/>
    <w:rsid w:val="003501E6"/>
    <w:rsid w:val="00350C23"/>
    <w:rsid w:val="00350E0D"/>
    <w:rsid w:val="0035114D"/>
    <w:rsid w:val="003512F0"/>
    <w:rsid w:val="00351C42"/>
    <w:rsid w:val="00352540"/>
    <w:rsid w:val="00352736"/>
    <w:rsid w:val="00352758"/>
    <w:rsid w:val="00352C20"/>
    <w:rsid w:val="00353137"/>
    <w:rsid w:val="00353A6C"/>
    <w:rsid w:val="00353B91"/>
    <w:rsid w:val="003544A5"/>
    <w:rsid w:val="00354561"/>
    <w:rsid w:val="003548E9"/>
    <w:rsid w:val="00354964"/>
    <w:rsid w:val="003549EE"/>
    <w:rsid w:val="003550D6"/>
    <w:rsid w:val="00355230"/>
    <w:rsid w:val="003553BD"/>
    <w:rsid w:val="003554C4"/>
    <w:rsid w:val="00356105"/>
    <w:rsid w:val="003563EE"/>
    <w:rsid w:val="00356F54"/>
    <w:rsid w:val="003570E9"/>
    <w:rsid w:val="003573CA"/>
    <w:rsid w:val="0035781A"/>
    <w:rsid w:val="00360498"/>
    <w:rsid w:val="0036052D"/>
    <w:rsid w:val="00361321"/>
    <w:rsid w:val="0036199F"/>
    <w:rsid w:val="00361EFB"/>
    <w:rsid w:val="00362BEC"/>
    <w:rsid w:val="00363C7F"/>
    <w:rsid w:val="00365377"/>
    <w:rsid w:val="00365570"/>
    <w:rsid w:val="00365DB6"/>
    <w:rsid w:val="00365EAA"/>
    <w:rsid w:val="003661DE"/>
    <w:rsid w:val="00366704"/>
    <w:rsid w:val="00366A99"/>
    <w:rsid w:val="00366E55"/>
    <w:rsid w:val="00367397"/>
    <w:rsid w:val="003675E3"/>
    <w:rsid w:val="00370018"/>
    <w:rsid w:val="00370352"/>
    <w:rsid w:val="00370FFB"/>
    <w:rsid w:val="003711ED"/>
    <w:rsid w:val="003716DA"/>
    <w:rsid w:val="0037173D"/>
    <w:rsid w:val="00371CBE"/>
    <w:rsid w:val="00371CF5"/>
    <w:rsid w:val="0037258E"/>
    <w:rsid w:val="00372755"/>
    <w:rsid w:val="00372BBF"/>
    <w:rsid w:val="003735E7"/>
    <w:rsid w:val="00373BD6"/>
    <w:rsid w:val="00374055"/>
    <w:rsid w:val="0037479B"/>
    <w:rsid w:val="00374835"/>
    <w:rsid w:val="00374933"/>
    <w:rsid w:val="00374CAD"/>
    <w:rsid w:val="0037520C"/>
    <w:rsid w:val="00375F1E"/>
    <w:rsid w:val="003763E2"/>
    <w:rsid w:val="00376637"/>
    <w:rsid w:val="00376695"/>
    <w:rsid w:val="003768CA"/>
    <w:rsid w:val="00380E52"/>
    <w:rsid w:val="003817FD"/>
    <w:rsid w:val="00381F37"/>
    <w:rsid w:val="003827B9"/>
    <w:rsid w:val="00382D90"/>
    <w:rsid w:val="00384168"/>
    <w:rsid w:val="0038434E"/>
    <w:rsid w:val="0038471C"/>
    <w:rsid w:val="00384724"/>
    <w:rsid w:val="00384A0D"/>
    <w:rsid w:val="00384AF6"/>
    <w:rsid w:val="00384D2E"/>
    <w:rsid w:val="00385286"/>
    <w:rsid w:val="003853AC"/>
    <w:rsid w:val="00385B78"/>
    <w:rsid w:val="003860D5"/>
    <w:rsid w:val="0038614A"/>
    <w:rsid w:val="00386EA3"/>
    <w:rsid w:val="00387194"/>
    <w:rsid w:val="00387950"/>
    <w:rsid w:val="00387B8D"/>
    <w:rsid w:val="00387BF8"/>
    <w:rsid w:val="00387C2B"/>
    <w:rsid w:val="00387DA4"/>
    <w:rsid w:val="003912D2"/>
    <w:rsid w:val="00391844"/>
    <w:rsid w:val="00391895"/>
    <w:rsid w:val="00391A08"/>
    <w:rsid w:val="00391C36"/>
    <w:rsid w:val="00391D29"/>
    <w:rsid w:val="00391D9C"/>
    <w:rsid w:val="00391F24"/>
    <w:rsid w:val="00391FFF"/>
    <w:rsid w:val="00392371"/>
    <w:rsid w:val="003923F4"/>
    <w:rsid w:val="003925A5"/>
    <w:rsid w:val="00392781"/>
    <w:rsid w:val="00392928"/>
    <w:rsid w:val="00392A33"/>
    <w:rsid w:val="0039307E"/>
    <w:rsid w:val="0039333B"/>
    <w:rsid w:val="003935BC"/>
    <w:rsid w:val="00393D80"/>
    <w:rsid w:val="0039480D"/>
    <w:rsid w:val="00395276"/>
    <w:rsid w:val="00395306"/>
    <w:rsid w:val="003953E2"/>
    <w:rsid w:val="00396199"/>
    <w:rsid w:val="0039637B"/>
    <w:rsid w:val="0039782B"/>
    <w:rsid w:val="003A0DCC"/>
    <w:rsid w:val="003A324C"/>
    <w:rsid w:val="003A367C"/>
    <w:rsid w:val="003A3D31"/>
    <w:rsid w:val="003A4168"/>
    <w:rsid w:val="003A42B7"/>
    <w:rsid w:val="003A45C7"/>
    <w:rsid w:val="003A47EC"/>
    <w:rsid w:val="003A4D16"/>
    <w:rsid w:val="003A50C7"/>
    <w:rsid w:val="003A5468"/>
    <w:rsid w:val="003A5592"/>
    <w:rsid w:val="003A5C5D"/>
    <w:rsid w:val="003A6122"/>
    <w:rsid w:val="003A6265"/>
    <w:rsid w:val="003A68E3"/>
    <w:rsid w:val="003A69A9"/>
    <w:rsid w:val="003A73F4"/>
    <w:rsid w:val="003A7983"/>
    <w:rsid w:val="003B02BC"/>
    <w:rsid w:val="003B07D8"/>
    <w:rsid w:val="003B12D8"/>
    <w:rsid w:val="003B164D"/>
    <w:rsid w:val="003B1D62"/>
    <w:rsid w:val="003B1EEB"/>
    <w:rsid w:val="003B2707"/>
    <w:rsid w:val="003B3FFB"/>
    <w:rsid w:val="003B401A"/>
    <w:rsid w:val="003B469F"/>
    <w:rsid w:val="003B52CA"/>
    <w:rsid w:val="003B5761"/>
    <w:rsid w:val="003B681B"/>
    <w:rsid w:val="003B717D"/>
    <w:rsid w:val="003B791E"/>
    <w:rsid w:val="003C04B4"/>
    <w:rsid w:val="003C0A35"/>
    <w:rsid w:val="003C0CFE"/>
    <w:rsid w:val="003C107C"/>
    <w:rsid w:val="003C10A4"/>
    <w:rsid w:val="003C12EA"/>
    <w:rsid w:val="003C13F3"/>
    <w:rsid w:val="003C1F1E"/>
    <w:rsid w:val="003C25B7"/>
    <w:rsid w:val="003C3133"/>
    <w:rsid w:val="003C389A"/>
    <w:rsid w:val="003C3F86"/>
    <w:rsid w:val="003C400A"/>
    <w:rsid w:val="003C4257"/>
    <w:rsid w:val="003C437F"/>
    <w:rsid w:val="003C5674"/>
    <w:rsid w:val="003C6579"/>
    <w:rsid w:val="003C65B9"/>
    <w:rsid w:val="003C6668"/>
    <w:rsid w:val="003C672C"/>
    <w:rsid w:val="003C696F"/>
    <w:rsid w:val="003C6B05"/>
    <w:rsid w:val="003C6EFE"/>
    <w:rsid w:val="003C728A"/>
    <w:rsid w:val="003C78BB"/>
    <w:rsid w:val="003D0494"/>
    <w:rsid w:val="003D104A"/>
    <w:rsid w:val="003D1C9E"/>
    <w:rsid w:val="003D22B3"/>
    <w:rsid w:val="003D2628"/>
    <w:rsid w:val="003D265D"/>
    <w:rsid w:val="003D269C"/>
    <w:rsid w:val="003D295B"/>
    <w:rsid w:val="003D42CB"/>
    <w:rsid w:val="003D4B1F"/>
    <w:rsid w:val="003D4D51"/>
    <w:rsid w:val="003D4D67"/>
    <w:rsid w:val="003D52FC"/>
    <w:rsid w:val="003D63ED"/>
    <w:rsid w:val="003D77D2"/>
    <w:rsid w:val="003E0621"/>
    <w:rsid w:val="003E0839"/>
    <w:rsid w:val="003E1282"/>
    <w:rsid w:val="003E13DE"/>
    <w:rsid w:val="003E1B6F"/>
    <w:rsid w:val="003E1E94"/>
    <w:rsid w:val="003E3015"/>
    <w:rsid w:val="003E36AE"/>
    <w:rsid w:val="003E3C81"/>
    <w:rsid w:val="003E4D1A"/>
    <w:rsid w:val="003E50FF"/>
    <w:rsid w:val="003E5DB1"/>
    <w:rsid w:val="003E608A"/>
    <w:rsid w:val="003E7774"/>
    <w:rsid w:val="003F1585"/>
    <w:rsid w:val="003F1818"/>
    <w:rsid w:val="003F1945"/>
    <w:rsid w:val="003F2C57"/>
    <w:rsid w:val="003F3572"/>
    <w:rsid w:val="003F3605"/>
    <w:rsid w:val="003F3B97"/>
    <w:rsid w:val="003F3C51"/>
    <w:rsid w:val="003F4D12"/>
    <w:rsid w:val="003F5403"/>
    <w:rsid w:val="003F55FE"/>
    <w:rsid w:val="003F56FA"/>
    <w:rsid w:val="003F581C"/>
    <w:rsid w:val="003F5FC6"/>
    <w:rsid w:val="003F6798"/>
    <w:rsid w:val="003F6FDC"/>
    <w:rsid w:val="003F7A6B"/>
    <w:rsid w:val="004003A5"/>
    <w:rsid w:val="00400C31"/>
    <w:rsid w:val="00400FFB"/>
    <w:rsid w:val="0040139D"/>
    <w:rsid w:val="004015F7"/>
    <w:rsid w:val="0040176B"/>
    <w:rsid w:val="00401CF6"/>
    <w:rsid w:val="00402658"/>
    <w:rsid w:val="00402757"/>
    <w:rsid w:val="00402D6B"/>
    <w:rsid w:val="00403CA8"/>
    <w:rsid w:val="00403FA1"/>
    <w:rsid w:val="004041A5"/>
    <w:rsid w:val="0040464C"/>
    <w:rsid w:val="00404FCB"/>
    <w:rsid w:val="00405A44"/>
    <w:rsid w:val="00405F5F"/>
    <w:rsid w:val="004064D2"/>
    <w:rsid w:val="00406578"/>
    <w:rsid w:val="00406FB0"/>
    <w:rsid w:val="00407F57"/>
    <w:rsid w:val="00410086"/>
    <w:rsid w:val="004109C4"/>
    <w:rsid w:val="00410E0A"/>
    <w:rsid w:val="004127A0"/>
    <w:rsid w:val="00413126"/>
    <w:rsid w:val="0041319E"/>
    <w:rsid w:val="004133B6"/>
    <w:rsid w:val="00413582"/>
    <w:rsid w:val="00413804"/>
    <w:rsid w:val="00413E1B"/>
    <w:rsid w:val="00415435"/>
    <w:rsid w:val="0041614D"/>
    <w:rsid w:val="004163B0"/>
    <w:rsid w:val="004167B7"/>
    <w:rsid w:val="004174AF"/>
    <w:rsid w:val="00417657"/>
    <w:rsid w:val="004177B0"/>
    <w:rsid w:val="00417D88"/>
    <w:rsid w:val="00417EAB"/>
    <w:rsid w:val="00417EAD"/>
    <w:rsid w:val="0042004A"/>
    <w:rsid w:val="004200EF"/>
    <w:rsid w:val="004207EA"/>
    <w:rsid w:val="00420A05"/>
    <w:rsid w:val="00420BF1"/>
    <w:rsid w:val="004210DD"/>
    <w:rsid w:val="00421384"/>
    <w:rsid w:val="0042167E"/>
    <w:rsid w:val="004220C2"/>
    <w:rsid w:val="004220D7"/>
    <w:rsid w:val="004224E8"/>
    <w:rsid w:val="00422C11"/>
    <w:rsid w:val="00423187"/>
    <w:rsid w:val="0042321B"/>
    <w:rsid w:val="00423319"/>
    <w:rsid w:val="0042341E"/>
    <w:rsid w:val="004238A5"/>
    <w:rsid w:val="00423901"/>
    <w:rsid w:val="00423CB3"/>
    <w:rsid w:val="00424B84"/>
    <w:rsid w:val="00424D68"/>
    <w:rsid w:val="00425AAA"/>
    <w:rsid w:val="00426593"/>
    <w:rsid w:val="004266CD"/>
    <w:rsid w:val="004267D6"/>
    <w:rsid w:val="00426917"/>
    <w:rsid w:val="00430C74"/>
    <w:rsid w:val="004310C8"/>
    <w:rsid w:val="00433A04"/>
    <w:rsid w:val="00433EE0"/>
    <w:rsid w:val="00434004"/>
    <w:rsid w:val="00434649"/>
    <w:rsid w:val="00434F06"/>
    <w:rsid w:val="00435226"/>
    <w:rsid w:val="00435458"/>
    <w:rsid w:val="00436297"/>
    <w:rsid w:val="00436349"/>
    <w:rsid w:val="00437166"/>
    <w:rsid w:val="00440170"/>
    <w:rsid w:val="00441121"/>
    <w:rsid w:val="0044134D"/>
    <w:rsid w:val="00441A6E"/>
    <w:rsid w:val="004421DB"/>
    <w:rsid w:val="00442311"/>
    <w:rsid w:val="00443289"/>
    <w:rsid w:val="00444093"/>
    <w:rsid w:val="004446E6"/>
    <w:rsid w:val="0044526C"/>
    <w:rsid w:val="004452BE"/>
    <w:rsid w:val="00445493"/>
    <w:rsid w:val="00445939"/>
    <w:rsid w:val="00445FFE"/>
    <w:rsid w:val="00446FD6"/>
    <w:rsid w:val="004476DE"/>
    <w:rsid w:val="00447DE6"/>
    <w:rsid w:val="004503BF"/>
    <w:rsid w:val="0045058A"/>
    <w:rsid w:val="00450B60"/>
    <w:rsid w:val="00450C49"/>
    <w:rsid w:val="0045105B"/>
    <w:rsid w:val="004512B1"/>
    <w:rsid w:val="0045257B"/>
    <w:rsid w:val="0045273A"/>
    <w:rsid w:val="00452AB5"/>
    <w:rsid w:val="004537E0"/>
    <w:rsid w:val="004541AE"/>
    <w:rsid w:val="004542AA"/>
    <w:rsid w:val="004545E3"/>
    <w:rsid w:val="00454B62"/>
    <w:rsid w:val="00454BCA"/>
    <w:rsid w:val="00454C6A"/>
    <w:rsid w:val="0045515D"/>
    <w:rsid w:val="0045563A"/>
    <w:rsid w:val="004559E8"/>
    <w:rsid w:val="00456550"/>
    <w:rsid w:val="0045792E"/>
    <w:rsid w:val="00457B24"/>
    <w:rsid w:val="004600B0"/>
    <w:rsid w:val="0046030C"/>
    <w:rsid w:val="004612A3"/>
    <w:rsid w:val="00461D4D"/>
    <w:rsid w:val="00461F73"/>
    <w:rsid w:val="004624A0"/>
    <w:rsid w:val="00462535"/>
    <w:rsid w:val="00462A95"/>
    <w:rsid w:val="00462CDC"/>
    <w:rsid w:val="00462CFC"/>
    <w:rsid w:val="004630E2"/>
    <w:rsid w:val="00463499"/>
    <w:rsid w:val="004636B5"/>
    <w:rsid w:val="00463751"/>
    <w:rsid w:val="00463FB9"/>
    <w:rsid w:val="0046465C"/>
    <w:rsid w:val="00464744"/>
    <w:rsid w:val="004649B7"/>
    <w:rsid w:val="00464B8A"/>
    <w:rsid w:val="00465007"/>
    <w:rsid w:val="00465243"/>
    <w:rsid w:val="004656AE"/>
    <w:rsid w:val="00465EC4"/>
    <w:rsid w:val="00466618"/>
    <w:rsid w:val="004703FB"/>
    <w:rsid w:val="00470475"/>
    <w:rsid w:val="00470584"/>
    <w:rsid w:val="00470C68"/>
    <w:rsid w:val="00470E58"/>
    <w:rsid w:val="00471176"/>
    <w:rsid w:val="00471292"/>
    <w:rsid w:val="00471BC2"/>
    <w:rsid w:val="00471DCF"/>
    <w:rsid w:val="0047393E"/>
    <w:rsid w:val="00473C51"/>
    <w:rsid w:val="00473F2D"/>
    <w:rsid w:val="00474A70"/>
    <w:rsid w:val="0047522C"/>
    <w:rsid w:val="004758CF"/>
    <w:rsid w:val="00475C67"/>
    <w:rsid w:val="004764B4"/>
    <w:rsid w:val="0047681B"/>
    <w:rsid w:val="00476C90"/>
    <w:rsid w:val="00476D3B"/>
    <w:rsid w:val="00476D84"/>
    <w:rsid w:val="004808CB"/>
    <w:rsid w:val="004809A7"/>
    <w:rsid w:val="00480B24"/>
    <w:rsid w:val="004811B8"/>
    <w:rsid w:val="0048155B"/>
    <w:rsid w:val="00481890"/>
    <w:rsid w:val="00481926"/>
    <w:rsid w:val="00482B45"/>
    <w:rsid w:val="0048395B"/>
    <w:rsid w:val="00483D66"/>
    <w:rsid w:val="004840D3"/>
    <w:rsid w:val="004845B0"/>
    <w:rsid w:val="004848A9"/>
    <w:rsid w:val="00484D8B"/>
    <w:rsid w:val="004857BC"/>
    <w:rsid w:val="00486860"/>
    <w:rsid w:val="004872DF"/>
    <w:rsid w:val="00487531"/>
    <w:rsid w:val="00487FB1"/>
    <w:rsid w:val="004903EE"/>
    <w:rsid w:val="004904E9"/>
    <w:rsid w:val="004906DF"/>
    <w:rsid w:val="004907FE"/>
    <w:rsid w:val="00490DE7"/>
    <w:rsid w:val="00491B54"/>
    <w:rsid w:val="00492033"/>
    <w:rsid w:val="004922C8"/>
    <w:rsid w:val="0049264D"/>
    <w:rsid w:val="00492A8B"/>
    <w:rsid w:val="004931C5"/>
    <w:rsid w:val="0049329D"/>
    <w:rsid w:val="004933A1"/>
    <w:rsid w:val="00493EFD"/>
    <w:rsid w:val="00494A5B"/>
    <w:rsid w:val="0049540D"/>
    <w:rsid w:val="004954A6"/>
    <w:rsid w:val="004954C8"/>
    <w:rsid w:val="004956B5"/>
    <w:rsid w:val="00495768"/>
    <w:rsid w:val="0049641F"/>
    <w:rsid w:val="004966A3"/>
    <w:rsid w:val="00496832"/>
    <w:rsid w:val="00496955"/>
    <w:rsid w:val="00496ED4"/>
    <w:rsid w:val="00496FC3"/>
    <w:rsid w:val="00497158"/>
    <w:rsid w:val="004974B9"/>
    <w:rsid w:val="004A086F"/>
    <w:rsid w:val="004A22A4"/>
    <w:rsid w:val="004A2603"/>
    <w:rsid w:val="004A2A76"/>
    <w:rsid w:val="004A2B01"/>
    <w:rsid w:val="004A3168"/>
    <w:rsid w:val="004A335F"/>
    <w:rsid w:val="004A3B59"/>
    <w:rsid w:val="004A4C22"/>
    <w:rsid w:val="004A634E"/>
    <w:rsid w:val="004A637D"/>
    <w:rsid w:val="004A6408"/>
    <w:rsid w:val="004A6927"/>
    <w:rsid w:val="004A72E1"/>
    <w:rsid w:val="004A747E"/>
    <w:rsid w:val="004B0029"/>
    <w:rsid w:val="004B0902"/>
    <w:rsid w:val="004B0CC6"/>
    <w:rsid w:val="004B1392"/>
    <w:rsid w:val="004B1598"/>
    <w:rsid w:val="004B184C"/>
    <w:rsid w:val="004B31CE"/>
    <w:rsid w:val="004B358E"/>
    <w:rsid w:val="004B364F"/>
    <w:rsid w:val="004B37A8"/>
    <w:rsid w:val="004B3EFD"/>
    <w:rsid w:val="004B437E"/>
    <w:rsid w:val="004B4ABE"/>
    <w:rsid w:val="004B583D"/>
    <w:rsid w:val="004B6175"/>
    <w:rsid w:val="004B6DDF"/>
    <w:rsid w:val="004B74AB"/>
    <w:rsid w:val="004B7864"/>
    <w:rsid w:val="004B79F8"/>
    <w:rsid w:val="004C09A8"/>
    <w:rsid w:val="004C0FB8"/>
    <w:rsid w:val="004C13BE"/>
    <w:rsid w:val="004C2201"/>
    <w:rsid w:val="004C3238"/>
    <w:rsid w:val="004C37C8"/>
    <w:rsid w:val="004C3C83"/>
    <w:rsid w:val="004C4086"/>
    <w:rsid w:val="004C41E4"/>
    <w:rsid w:val="004C43B9"/>
    <w:rsid w:val="004C48CF"/>
    <w:rsid w:val="004C5036"/>
    <w:rsid w:val="004C5080"/>
    <w:rsid w:val="004C5271"/>
    <w:rsid w:val="004C5B6E"/>
    <w:rsid w:val="004C6A01"/>
    <w:rsid w:val="004C6E91"/>
    <w:rsid w:val="004C718F"/>
    <w:rsid w:val="004C7599"/>
    <w:rsid w:val="004C7978"/>
    <w:rsid w:val="004C7DBF"/>
    <w:rsid w:val="004D08AA"/>
    <w:rsid w:val="004D0C1D"/>
    <w:rsid w:val="004D0C92"/>
    <w:rsid w:val="004D0D23"/>
    <w:rsid w:val="004D0DA7"/>
    <w:rsid w:val="004D1E08"/>
    <w:rsid w:val="004D2024"/>
    <w:rsid w:val="004D2539"/>
    <w:rsid w:val="004D2559"/>
    <w:rsid w:val="004D27E4"/>
    <w:rsid w:val="004D29B0"/>
    <w:rsid w:val="004D315B"/>
    <w:rsid w:val="004D3203"/>
    <w:rsid w:val="004D33D1"/>
    <w:rsid w:val="004D34B8"/>
    <w:rsid w:val="004D355D"/>
    <w:rsid w:val="004D4137"/>
    <w:rsid w:val="004D41D6"/>
    <w:rsid w:val="004D454C"/>
    <w:rsid w:val="004D45BC"/>
    <w:rsid w:val="004D4624"/>
    <w:rsid w:val="004D4BC4"/>
    <w:rsid w:val="004D4CF4"/>
    <w:rsid w:val="004D51A3"/>
    <w:rsid w:val="004D52E4"/>
    <w:rsid w:val="004D56CD"/>
    <w:rsid w:val="004D66FA"/>
    <w:rsid w:val="004D69C9"/>
    <w:rsid w:val="004D7131"/>
    <w:rsid w:val="004D79B0"/>
    <w:rsid w:val="004D7B54"/>
    <w:rsid w:val="004D7B69"/>
    <w:rsid w:val="004E059A"/>
    <w:rsid w:val="004E0721"/>
    <w:rsid w:val="004E09E4"/>
    <w:rsid w:val="004E0D0C"/>
    <w:rsid w:val="004E1317"/>
    <w:rsid w:val="004E1388"/>
    <w:rsid w:val="004E1424"/>
    <w:rsid w:val="004E2963"/>
    <w:rsid w:val="004E2B1A"/>
    <w:rsid w:val="004E323B"/>
    <w:rsid w:val="004E4C91"/>
    <w:rsid w:val="004E4CE2"/>
    <w:rsid w:val="004E516B"/>
    <w:rsid w:val="004E5E91"/>
    <w:rsid w:val="004E659D"/>
    <w:rsid w:val="004E665B"/>
    <w:rsid w:val="004E6C3E"/>
    <w:rsid w:val="004E6DFA"/>
    <w:rsid w:val="004E7578"/>
    <w:rsid w:val="004E7A94"/>
    <w:rsid w:val="004F0100"/>
    <w:rsid w:val="004F07A5"/>
    <w:rsid w:val="004F08FD"/>
    <w:rsid w:val="004F09B3"/>
    <w:rsid w:val="004F1F76"/>
    <w:rsid w:val="004F27C8"/>
    <w:rsid w:val="004F2A05"/>
    <w:rsid w:val="004F34E5"/>
    <w:rsid w:val="004F40DD"/>
    <w:rsid w:val="004F45C1"/>
    <w:rsid w:val="004F4A30"/>
    <w:rsid w:val="004F5EB8"/>
    <w:rsid w:val="004F64B9"/>
    <w:rsid w:val="004F7788"/>
    <w:rsid w:val="004F7EFA"/>
    <w:rsid w:val="004F7F1D"/>
    <w:rsid w:val="0050036B"/>
    <w:rsid w:val="00500447"/>
    <w:rsid w:val="00500CF3"/>
    <w:rsid w:val="00501467"/>
    <w:rsid w:val="0050185D"/>
    <w:rsid w:val="00501A6A"/>
    <w:rsid w:val="00501B24"/>
    <w:rsid w:val="00501B35"/>
    <w:rsid w:val="00502202"/>
    <w:rsid w:val="0050225A"/>
    <w:rsid w:val="00502DFF"/>
    <w:rsid w:val="0050315B"/>
    <w:rsid w:val="005034EB"/>
    <w:rsid w:val="00503994"/>
    <w:rsid w:val="00504EFA"/>
    <w:rsid w:val="005061A3"/>
    <w:rsid w:val="005061AA"/>
    <w:rsid w:val="0050675B"/>
    <w:rsid w:val="00506955"/>
    <w:rsid w:val="00506CF2"/>
    <w:rsid w:val="00506D30"/>
    <w:rsid w:val="00507AB9"/>
    <w:rsid w:val="00510EC6"/>
    <w:rsid w:val="00511B5C"/>
    <w:rsid w:val="0051213D"/>
    <w:rsid w:val="00513594"/>
    <w:rsid w:val="00514243"/>
    <w:rsid w:val="00514B24"/>
    <w:rsid w:val="00514C5F"/>
    <w:rsid w:val="00514FE2"/>
    <w:rsid w:val="00515A1D"/>
    <w:rsid w:val="00515B15"/>
    <w:rsid w:val="00515E8B"/>
    <w:rsid w:val="00515FD6"/>
    <w:rsid w:val="00516027"/>
    <w:rsid w:val="00516E92"/>
    <w:rsid w:val="00517835"/>
    <w:rsid w:val="00517AA2"/>
    <w:rsid w:val="00517CE8"/>
    <w:rsid w:val="00520561"/>
    <w:rsid w:val="00520DB2"/>
    <w:rsid w:val="00520FBC"/>
    <w:rsid w:val="00521208"/>
    <w:rsid w:val="00521E3E"/>
    <w:rsid w:val="00521FBA"/>
    <w:rsid w:val="005222D5"/>
    <w:rsid w:val="0052259C"/>
    <w:rsid w:val="005230E7"/>
    <w:rsid w:val="005231A1"/>
    <w:rsid w:val="0052327B"/>
    <w:rsid w:val="00523B15"/>
    <w:rsid w:val="00524233"/>
    <w:rsid w:val="00524B3B"/>
    <w:rsid w:val="005251B8"/>
    <w:rsid w:val="00525314"/>
    <w:rsid w:val="00526FE9"/>
    <w:rsid w:val="005271A7"/>
    <w:rsid w:val="00527D9D"/>
    <w:rsid w:val="00527F82"/>
    <w:rsid w:val="005300FD"/>
    <w:rsid w:val="005307D4"/>
    <w:rsid w:val="00531107"/>
    <w:rsid w:val="00531370"/>
    <w:rsid w:val="0053184A"/>
    <w:rsid w:val="00531E9D"/>
    <w:rsid w:val="00531FA0"/>
    <w:rsid w:val="00532227"/>
    <w:rsid w:val="00532537"/>
    <w:rsid w:val="005327BE"/>
    <w:rsid w:val="00532A39"/>
    <w:rsid w:val="005331E1"/>
    <w:rsid w:val="00533297"/>
    <w:rsid w:val="005332F5"/>
    <w:rsid w:val="00533421"/>
    <w:rsid w:val="005336AE"/>
    <w:rsid w:val="00533855"/>
    <w:rsid w:val="00533962"/>
    <w:rsid w:val="00533CC3"/>
    <w:rsid w:val="00534443"/>
    <w:rsid w:val="00534BA7"/>
    <w:rsid w:val="00535AD0"/>
    <w:rsid w:val="00535DD3"/>
    <w:rsid w:val="00536348"/>
    <w:rsid w:val="005379DD"/>
    <w:rsid w:val="00537D01"/>
    <w:rsid w:val="00537FFB"/>
    <w:rsid w:val="00540C3C"/>
    <w:rsid w:val="00541F3F"/>
    <w:rsid w:val="00543069"/>
    <w:rsid w:val="00543FD3"/>
    <w:rsid w:val="005446F2"/>
    <w:rsid w:val="00544818"/>
    <w:rsid w:val="0054501F"/>
    <w:rsid w:val="005452AC"/>
    <w:rsid w:val="00547257"/>
    <w:rsid w:val="00547EF5"/>
    <w:rsid w:val="00547FC1"/>
    <w:rsid w:val="00547FFC"/>
    <w:rsid w:val="00550612"/>
    <w:rsid w:val="00550F8A"/>
    <w:rsid w:val="005514C9"/>
    <w:rsid w:val="005515D9"/>
    <w:rsid w:val="00551ECC"/>
    <w:rsid w:val="00551F7F"/>
    <w:rsid w:val="0055483C"/>
    <w:rsid w:val="005556FD"/>
    <w:rsid w:val="00556128"/>
    <w:rsid w:val="0055645B"/>
    <w:rsid w:val="0055666A"/>
    <w:rsid w:val="00556C82"/>
    <w:rsid w:val="00556E74"/>
    <w:rsid w:val="00557078"/>
    <w:rsid w:val="005570B5"/>
    <w:rsid w:val="00557C37"/>
    <w:rsid w:val="00557FF6"/>
    <w:rsid w:val="00560DC6"/>
    <w:rsid w:val="0056228B"/>
    <w:rsid w:val="00562620"/>
    <w:rsid w:val="00562A82"/>
    <w:rsid w:val="005633C3"/>
    <w:rsid w:val="005650F6"/>
    <w:rsid w:val="0056596A"/>
    <w:rsid w:val="00565FE5"/>
    <w:rsid w:val="00566040"/>
    <w:rsid w:val="0056629E"/>
    <w:rsid w:val="00566F10"/>
    <w:rsid w:val="00567923"/>
    <w:rsid w:val="00571227"/>
    <w:rsid w:val="0057131F"/>
    <w:rsid w:val="00572B20"/>
    <w:rsid w:val="00573C1E"/>
    <w:rsid w:val="00574C3A"/>
    <w:rsid w:val="0057572D"/>
    <w:rsid w:val="00575C51"/>
    <w:rsid w:val="00575DAB"/>
    <w:rsid w:val="00576127"/>
    <w:rsid w:val="0057653C"/>
    <w:rsid w:val="0057784B"/>
    <w:rsid w:val="005801DA"/>
    <w:rsid w:val="00580709"/>
    <w:rsid w:val="00580DA1"/>
    <w:rsid w:val="00580F16"/>
    <w:rsid w:val="00580F2C"/>
    <w:rsid w:val="0058107C"/>
    <w:rsid w:val="00581778"/>
    <w:rsid w:val="00581A3F"/>
    <w:rsid w:val="005821D0"/>
    <w:rsid w:val="00582423"/>
    <w:rsid w:val="005824FA"/>
    <w:rsid w:val="00582CF9"/>
    <w:rsid w:val="0058456E"/>
    <w:rsid w:val="005847A3"/>
    <w:rsid w:val="00584869"/>
    <w:rsid w:val="00584AAF"/>
    <w:rsid w:val="005852E6"/>
    <w:rsid w:val="00585622"/>
    <w:rsid w:val="00586525"/>
    <w:rsid w:val="00586BCA"/>
    <w:rsid w:val="00586CAF"/>
    <w:rsid w:val="00587363"/>
    <w:rsid w:val="00587467"/>
    <w:rsid w:val="00587D26"/>
    <w:rsid w:val="00587DF9"/>
    <w:rsid w:val="005902C0"/>
    <w:rsid w:val="005904C2"/>
    <w:rsid w:val="00591430"/>
    <w:rsid w:val="0059156B"/>
    <w:rsid w:val="005916AD"/>
    <w:rsid w:val="00591952"/>
    <w:rsid w:val="00592B1C"/>
    <w:rsid w:val="00593876"/>
    <w:rsid w:val="00593F8C"/>
    <w:rsid w:val="005949B0"/>
    <w:rsid w:val="0059514D"/>
    <w:rsid w:val="0059539C"/>
    <w:rsid w:val="005958BB"/>
    <w:rsid w:val="00595B81"/>
    <w:rsid w:val="005969C2"/>
    <w:rsid w:val="00596B18"/>
    <w:rsid w:val="00596DDF"/>
    <w:rsid w:val="00596F3A"/>
    <w:rsid w:val="00597280"/>
    <w:rsid w:val="00597DC0"/>
    <w:rsid w:val="005A09C7"/>
    <w:rsid w:val="005A1094"/>
    <w:rsid w:val="005A16A2"/>
    <w:rsid w:val="005A1E7E"/>
    <w:rsid w:val="005A26EF"/>
    <w:rsid w:val="005A29C4"/>
    <w:rsid w:val="005A3A17"/>
    <w:rsid w:val="005A3AEB"/>
    <w:rsid w:val="005A4A5D"/>
    <w:rsid w:val="005A4BE9"/>
    <w:rsid w:val="005A5461"/>
    <w:rsid w:val="005A556E"/>
    <w:rsid w:val="005A5B5E"/>
    <w:rsid w:val="005A5BFD"/>
    <w:rsid w:val="005A5F61"/>
    <w:rsid w:val="005A5FC6"/>
    <w:rsid w:val="005A6CC5"/>
    <w:rsid w:val="005A72F3"/>
    <w:rsid w:val="005A747C"/>
    <w:rsid w:val="005A75F8"/>
    <w:rsid w:val="005A7F82"/>
    <w:rsid w:val="005B0A96"/>
    <w:rsid w:val="005B0ABB"/>
    <w:rsid w:val="005B1C2E"/>
    <w:rsid w:val="005B2335"/>
    <w:rsid w:val="005B2F99"/>
    <w:rsid w:val="005B3386"/>
    <w:rsid w:val="005B3417"/>
    <w:rsid w:val="005B3436"/>
    <w:rsid w:val="005B3710"/>
    <w:rsid w:val="005B37EC"/>
    <w:rsid w:val="005B3A39"/>
    <w:rsid w:val="005B422B"/>
    <w:rsid w:val="005B4843"/>
    <w:rsid w:val="005B484E"/>
    <w:rsid w:val="005B4E53"/>
    <w:rsid w:val="005B539B"/>
    <w:rsid w:val="005B5633"/>
    <w:rsid w:val="005B5843"/>
    <w:rsid w:val="005B5ACC"/>
    <w:rsid w:val="005B5E79"/>
    <w:rsid w:val="005B6111"/>
    <w:rsid w:val="005B6876"/>
    <w:rsid w:val="005B6B73"/>
    <w:rsid w:val="005B7E85"/>
    <w:rsid w:val="005B7FF2"/>
    <w:rsid w:val="005C0F79"/>
    <w:rsid w:val="005C159C"/>
    <w:rsid w:val="005C2067"/>
    <w:rsid w:val="005C21EE"/>
    <w:rsid w:val="005C36F8"/>
    <w:rsid w:val="005C3E2F"/>
    <w:rsid w:val="005C4BED"/>
    <w:rsid w:val="005C56E7"/>
    <w:rsid w:val="005C5BB3"/>
    <w:rsid w:val="005C670D"/>
    <w:rsid w:val="005C6ACF"/>
    <w:rsid w:val="005C737E"/>
    <w:rsid w:val="005D0042"/>
    <w:rsid w:val="005D0055"/>
    <w:rsid w:val="005D012E"/>
    <w:rsid w:val="005D056D"/>
    <w:rsid w:val="005D05BC"/>
    <w:rsid w:val="005D0834"/>
    <w:rsid w:val="005D0A86"/>
    <w:rsid w:val="005D0EEE"/>
    <w:rsid w:val="005D13C6"/>
    <w:rsid w:val="005D1A71"/>
    <w:rsid w:val="005D2845"/>
    <w:rsid w:val="005D3443"/>
    <w:rsid w:val="005D36D1"/>
    <w:rsid w:val="005D3914"/>
    <w:rsid w:val="005D4AE4"/>
    <w:rsid w:val="005D517F"/>
    <w:rsid w:val="005D55C5"/>
    <w:rsid w:val="005D5B3B"/>
    <w:rsid w:val="005D5EFE"/>
    <w:rsid w:val="005D6EE1"/>
    <w:rsid w:val="005D73EE"/>
    <w:rsid w:val="005D76FB"/>
    <w:rsid w:val="005D7AD3"/>
    <w:rsid w:val="005D7F7C"/>
    <w:rsid w:val="005E10AA"/>
    <w:rsid w:val="005E11FD"/>
    <w:rsid w:val="005E1C23"/>
    <w:rsid w:val="005E51A9"/>
    <w:rsid w:val="005E5402"/>
    <w:rsid w:val="005E63EA"/>
    <w:rsid w:val="005E727F"/>
    <w:rsid w:val="005E74DE"/>
    <w:rsid w:val="005F070A"/>
    <w:rsid w:val="005F0C30"/>
    <w:rsid w:val="005F10D7"/>
    <w:rsid w:val="005F15EE"/>
    <w:rsid w:val="005F1B9F"/>
    <w:rsid w:val="005F22A1"/>
    <w:rsid w:val="005F22B5"/>
    <w:rsid w:val="005F23F0"/>
    <w:rsid w:val="005F2AFD"/>
    <w:rsid w:val="005F3225"/>
    <w:rsid w:val="005F3CC8"/>
    <w:rsid w:val="005F49F8"/>
    <w:rsid w:val="005F4F49"/>
    <w:rsid w:val="005F4F8F"/>
    <w:rsid w:val="005F5B01"/>
    <w:rsid w:val="005F5E13"/>
    <w:rsid w:val="005F6679"/>
    <w:rsid w:val="005F675F"/>
    <w:rsid w:val="005F6CE3"/>
    <w:rsid w:val="005F6E57"/>
    <w:rsid w:val="005F6F68"/>
    <w:rsid w:val="005F7491"/>
    <w:rsid w:val="005F79E4"/>
    <w:rsid w:val="006009F4"/>
    <w:rsid w:val="00600B55"/>
    <w:rsid w:val="00601208"/>
    <w:rsid w:val="0060148A"/>
    <w:rsid w:val="00601541"/>
    <w:rsid w:val="006015A6"/>
    <w:rsid w:val="006018D2"/>
    <w:rsid w:val="00601D94"/>
    <w:rsid w:val="0060380F"/>
    <w:rsid w:val="00603B44"/>
    <w:rsid w:val="00603CDB"/>
    <w:rsid w:val="00603D15"/>
    <w:rsid w:val="0060433C"/>
    <w:rsid w:val="00605000"/>
    <w:rsid w:val="00605271"/>
    <w:rsid w:val="00605D4A"/>
    <w:rsid w:val="00605DBE"/>
    <w:rsid w:val="0060648C"/>
    <w:rsid w:val="0060687D"/>
    <w:rsid w:val="00606E76"/>
    <w:rsid w:val="0060715A"/>
    <w:rsid w:val="006103F9"/>
    <w:rsid w:val="00610CFC"/>
    <w:rsid w:val="00611FE2"/>
    <w:rsid w:val="0061252D"/>
    <w:rsid w:val="0061255B"/>
    <w:rsid w:val="006127C1"/>
    <w:rsid w:val="00612814"/>
    <w:rsid w:val="00613871"/>
    <w:rsid w:val="00613E83"/>
    <w:rsid w:val="00613F8A"/>
    <w:rsid w:val="00614129"/>
    <w:rsid w:val="0061460C"/>
    <w:rsid w:val="00614D3B"/>
    <w:rsid w:val="00614DC0"/>
    <w:rsid w:val="00615236"/>
    <w:rsid w:val="0061648F"/>
    <w:rsid w:val="006165A6"/>
    <w:rsid w:val="00617080"/>
    <w:rsid w:val="00617316"/>
    <w:rsid w:val="0061775A"/>
    <w:rsid w:val="006178A8"/>
    <w:rsid w:val="006179EB"/>
    <w:rsid w:val="00617DFE"/>
    <w:rsid w:val="006201D3"/>
    <w:rsid w:val="0062057B"/>
    <w:rsid w:val="00621A12"/>
    <w:rsid w:val="00621BFC"/>
    <w:rsid w:val="00621FB9"/>
    <w:rsid w:val="006223C5"/>
    <w:rsid w:val="006235D4"/>
    <w:rsid w:val="00623618"/>
    <w:rsid w:val="00623E21"/>
    <w:rsid w:val="00623E23"/>
    <w:rsid w:val="006240BB"/>
    <w:rsid w:val="00624CED"/>
    <w:rsid w:val="00624F08"/>
    <w:rsid w:val="00624F4C"/>
    <w:rsid w:val="0062587C"/>
    <w:rsid w:val="00625A8F"/>
    <w:rsid w:val="006264FA"/>
    <w:rsid w:val="00626AE9"/>
    <w:rsid w:val="00626C08"/>
    <w:rsid w:val="00627B05"/>
    <w:rsid w:val="00627D89"/>
    <w:rsid w:val="00630651"/>
    <w:rsid w:val="00630713"/>
    <w:rsid w:val="00630E56"/>
    <w:rsid w:val="00631112"/>
    <w:rsid w:val="00631B78"/>
    <w:rsid w:val="00631BC1"/>
    <w:rsid w:val="00632D23"/>
    <w:rsid w:val="00632D52"/>
    <w:rsid w:val="00632DC0"/>
    <w:rsid w:val="00633335"/>
    <w:rsid w:val="00633B1B"/>
    <w:rsid w:val="00633ECA"/>
    <w:rsid w:val="006343B3"/>
    <w:rsid w:val="0063505E"/>
    <w:rsid w:val="006350F9"/>
    <w:rsid w:val="00635277"/>
    <w:rsid w:val="006357A4"/>
    <w:rsid w:val="0063610E"/>
    <w:rsid w:val="006368F0"/>
    <w:rsid w:val="0063726B"/>
    <w:rsid w:val="00637985"/>
    <w:rsid w:val="00637D49"/>
    <w:rsid w:val="006400BC"/>
    <w:rsid w:val="0064127E"/>
    <w:rsid w:val="00641512"/>
    <w:rsid w:val="006417D2"/>
    <w:rsid w:val="006419BF"/>
    <w:rsid w:val="00641DC6"/>
    <w:rsid w:val="00641F46"/>
    <w:rsid w:val="0064236F"/>
    <w:rsid w:val="00642466"/>
    <w:rsid w:val="006436A7"/>
    <w:rsid w:val="00643CDD"/>
    <w:rsid w:val="00643E47"/>
    <w:rsid w:val="00644A06"/>
    <w:rsid w:val="00645F30"/>
    <w:rsid w:val="006461D7"/>
    <w:rsid w:val="00646336"/>
    <w:rsid w:val="00646CE9"/>
    <w:rsid w:val="00647118"/>
    <w:rsid w:val="0064711E"/>
    <w:rsid w:val="00647200"/>
    <w:rsid w:val="00647489"/>
    <w:rsid w:val="0064753C"/>
    <w:rsid w:val="00647970"/>
    <w:rsid w:val="00647DEF"/>
    <w:rsid w:val="00650621"/>
    <w:rsid w:val="0065124E"/>
    <w:rsid w:val="00651BC8"/>
    <w:rsid w:val="00651E9D"/>
    <w:rsid w:val="006526C5"/>
    <w:rsid w:val="00653AF1"/>
    <w:rsid w:val="0065439F"/>
    <w:rsid w:val="0065453D"/>
    <w:rsid w:val="00656631"/>
    <w:rsid w:val="00656B82"/>
    <w:rsid w:val="0065767C"/>
    <w:rsid w:val="00657B97"/>
    <w:rsid w:val="006603BC"/>
    <w:rsid w:val="006603F9"/>
    <w:rsid w:val="00660D37"/>
    <w:rsid w:val="0066107F"/>
    <w:rsid w:val="00661C85"/>
    <w:rsid w:val="00661ECC"/>
    <w:rsid w:val="006625EA"/>
    <w:rsid w:val="0066265F"/>
    <w:rsid w:val="00663098"/>
    <w:rsid w:val="006634C2"/>
    <w:rsid w:val="0066412C"/>
    <w:rsid w:val="006644F0"/>
    <w:rsid w:val="00664E94"/>
    <w:rsid w:val="0066581A"/>
    <w:rsid w:val="00666A49"/>
    <w:rsid w:val="00666E7C"/>
    <w:rsid w:val="00666F38"/>
    <w:rsid w:val="006674B4"/>
    <w:rsid w:val="0066772C"/>
    <w:rsid w:val="00670390"/>
    <w:rsid w:val="0067138C"/>
    <w:rsid w:val="006714BB"/>
    <w:rsid w:val="00671528"/>
    <w:rsid w:val="00671A5B"/>
    <w:rsid w:val="00671AC5"/>
    <w:rsid w:val="00671BF8"/>
    <w:rsid w:val="00672616"/>
    <w:rsid w:val="006733BD"/>
    <w:rsid w:val="00673515"/>
    <w:rsid w:val="006739A8"/>
    <w:rsid w:val="00673E02"/>
    <w:rsid w:val="00673E26"/>
    <w:rsid w:val="006740DD"/>
    <w:rsid w:val="006741BF"/>
    <w:rsid w:val="0067479A"/>
    <w:rsid w:val="0067481A"/>
    <w:rsid w:val="006748FC"/>
    <w:rsid w:val="006753DD"/>
    <w:rsid w:val="0067545A"/>
    <w:rsid w:val="0067691D"/>
    <w:rsid w:val="006769E5"/>
    <w:rsid w:val="00676DFB"/>
    <w:rsid w:val="006775C6"/>
    <w:rsid w:val="006804DC"/>
    <w:rsid w:val="00680E27"/>
    <w:rsid w:val="00680F11"/>
    <w:rsid w:val="006811E5"/>
    <w:rsid w:val="00681679"/>
    <w:rsid w:val="006819C2"/>
    <w:rsid w:val="00682680"/>
    <w:rsid w:val="00682C34"/>
    <w:rsid w:val="00683769"/>
    <w:rsid w:val="0068396C"/>
    <w:rsid w:val="00683E8C"/>
    <w:rsid w:val="00684744"/>
    <w:rsid w:val="00684A05"/>
    <w:rsid w:val="00684E79"/>
    <w:rsid w:val="006854E0"/>
    <w:rsid w:val="006855B9"/>
    <w:rsid w:val="006861ED"/>
    <w:rsid w:val="0068688B"/>
    <w:rsid w:val="006869E1"/>
    <w:rsid w:val="00687465"/>
    <w:rsid w:val="00687A0C"/>
    <w:rsid w:val="00687A13"/>
    <w:rsid w:val="00690178"/>
    <w:rsid w:val="00690772"/>
    <w:rsid w:val="0069095B"/>
    <w:rsid w:val="0069096B"/>
    <w:rsid w:val="00691E4C"/>
    <w:rsid w:val="00692781"/>
    <w:rsid w:val="00692AB0"/>
    <w:rsid w:val="0069323E"/>
    <w:rsid w:val="00693283"/>
    <w:rsid w:val="00693485"/>
    <w:rsid w:val="006934AB"/>
    <w:rsid w:val="0069470C"/>
    <w:rsid w:val="00694CF2"/>
    <w:rsid w:val="00694E96"/>
    <w:rsid w:val="006954C4"/>
    <w:rsid w:val="0069583F"/>
    <w:rsid w:val="006959BC"/>
    <w:rsid w:val="006961F4"/>
    <w:rsid w:val="006965FC"/>
    <w:rsid w:val="0069675D"/>
    <w:rsid w:val="00696E3B"/>
    <w:rsid w:val="00697174"/>
    <w:rsid w:val="00697817"/>
    <w:rsid w:val="006A027B"/>
    <w:rsid w:val="006A046F"/>
    <w:rsid w:val="006A11CB"/>
    <w:rsid w:val="006A158A"/>
    <w:rsid w:val="006A18BA"/>
    <w:rsid w:val="006A1C44"/>
    <w:rsid w:val="006A20BD"/>
    <w:rsid w:val="006A2561"/>
    <w:rsid w:val="006A303D"/>
    <w:rsid w:val="006A33CC"/>
    <w:rsid w:val="006A33FF"/>
    <w:rsid w:val="006A373E"/>
    <w:rsid w:val="006A3CA5"/>
    <w:rsid w:val="006A3FB1"/>
    <w:rsid w:val="006A44DA"/>
    <w:rsid w:val="006A45CE"/>
    <w:rsid w:val="006A4AD9"/>
    <w:rsid w:val="006A4F22"/>
    <w:rsid w:val="006A5560"/>
    <w:rsid w:val="006A55FD"/>
    <w:rsid w:val="006A5790"/>
    <w:rsid w:val="006A5E86"/>
    <w:rsid w:val="006A610E"/>
    <w:rsid w:val="006A67E6"/>
    <w:rsid w:val="006A6DE9"/>
    <w:rsid w:val="006A6E25"/>
    <w:rsid w:val="006B0736"/>
    <w:rsid w:val="006B11DE"/>
    <w:rsid w:val="006B2548"/>
    <w:rsid w:val="006B2943"/>
    <w:rsid w:val="006B2B89"/>
    <w:rsid w:val="006B31AC"/>
    <w:rsid w:val="006B31DA"/>
    <w:rsid w:val="006B397B"/>
    <w:rsid w:val="006B3E9D"/>
    <w:rsid w:val="006B440E"/>
    <w:rsid w:val="006B4D09"/>
    <w:rsid w:val="006B5362"/>
    <w:rsid w:val="006B5DDF"/>
    <w:rsid w:val="006B6054"/>
    <w:rsid w:val="006B606D"/>
    <w:rsid w:val="006B7377"/>
    <w:rsid w:val="006B73AC"/>
    <w:rsid w:val="006B7407"/>
    <w:rsid w:val="006B7580"/>
    <w:rsid w:val="006C014E"/>
    <w:rsid w:val="006C0272"/>
    <w:rsid w:val="006C0A65"/>
    <w:rsid w:val="006C0E83"/>
    <w:rsid w:val="006C126D"/>
    <w:rsid w:val="006C12EF"/>
    <w:rsid w:val="006C25EE"/>
    <w:rsid w:val="006C2ABA"/>
    <w:rsid w:val="006C2B74"/>
    <w:rsid w:val="006C357E"/>
    <w:rsid w:val="006C370A"/>
    <w:rsid w:val="006C3FFC"/>
    <w:rsid w:val="006C40D3"/>
    <w:rsid w:val="006C40F7"/>
    <w:rsid w:val="006C43D1"/>
    <w:rsid w:val="006C48BC"/>
    <w:rsid w:val="006C4AC0"/>
    <w:rsid w:val="006C4F9C"/>
    <w:rsid w:val="006C56ED"/>
    <w:rsid w:val="006C58AF"/>
    <w:rsid w:val="006C7077"/>
    <w:rsid w:val="006D02C2"/>
    <w:rsid w:val="006D02F0"/>
    <w:rsid w:val="006D0B84"/>
    <w:rsid w:val="006D1454"/>
    <w:rsid w:val="006D165E"/>
    <w:rsid w:val="006D167A"/>
    <w:rsid w:val="006D17A2"/>
    <w:rsid w:val="006D1902"/>
    <w:rsid w:val="006D19F4"/>
    <w:rsid w:val="006D258B"/>
    <w:rsid w:val="006D2C17"/>
    <w:rsid w:val="006D2CE7"/>
    <w:rsid w:val="006D2F8E"/>
    <w:rsid w:val="006D3137"/>
    <w:rsid w:val="006D4266"/>
    <w:rsid w:val="006D54E9"/>
    <w:rsid w:val="006D5D0A"/>
    <w:rsid w:val="006D6BEA"/>
    <w:rsid w:val="006D6C56"/>
    <w:rsid w:val="006D6E95"/>
    <w:rsid w:val="006D6FA5"/>
    <w:rsid w:val="006D760E"/>
    <w:rsid w:val="006D77A2"/>
    <w:rsid w:val="006D7B7D"/>
    <w:rsid w:val="006D7FAA"/>
    <w:rsid w:val="006E0201"/>
    <w:rsid w:val="006E02DA"/>
    <w:rsid w:val="006E0415"/>
    <w:rsid w:val="006E057F"/>
    <w:rsid w:val="006E11B1"/>
    <w:rsid w:val="006E1294"/>
    <w:rsid w:val="006E131B"/>
    <w:rsid w:val="006E137A"/>
    <w:rsid w:val="006E154B"/>
    <w:rsid w:val="006E2A5A"/>
    <w:rsid w:val="006E31E0"/>
    <w:rsid w:val="006E343E"/>
    <w:rsid w:val="006E3EE3"/>
    <w:rsid w:val="006E42D7"/>
    <w:rsid w:val="006E4960"/>
    <w:rsid w:val="006E4DFD"/>
    <w:rsid w:val="006E503D"/>
    <w:rsid w:val="006E51D3"/>
    <w:rsid w:val="006E57E5"/>
    <w:rsid w:val="006E6563"/>
    <w:rsid w:val="006E737C"/>
    <w:rsid w:val="006E7647"/>
    <w:rsid w:val="006E786F"/>
    <w:rsid w:val="006E79BF"/>
    <w:rsid w:val="006F05E0"/>
    <w:rsid w:val="006F0BBA"/>
    <w:rsid w:val="006F15A0"/>
    <w:rsid w:val="006F18D8"/>
    <w:rsid w:val="006F18ED"/>
    <w:rsid w:val="006F1A1F"/>
    <w:rsid w:val="006F2A47"/>
    <w:rsid w:val="006F2B15"/>
    <w:rsid w:val="006F2BAC"/>
    <w:rsid w:val="006F3CBB"/>
    <w:rsid w:val="006F3E3E"/>
    <w:rsid w:val="006F41F8"/>
    <w:rsid w:val="006F5238"/>
    <w:rsid w:val="006F60FE"/>
    <w:rsid w:val="006F6202"/>
    <w:rsid w:val="006F68AD"/>
    <w:rsid w:val="006F71D0"/>
    <w:rsid w:val="006F7278"/>
    <w:rsid w:val="006F7398"/>
    <w:rsid w:val="00700469"/>
    <w:rsid w:val="007007B9"/>
    <w:rsid w:val="007007EB"/>
    <w:rsid w:val="00700AE6"/>
    <w:rsid w:val="007010B1"/>
    <w:rsid w:val="00701156"/>
    <w:rsid w:val="0070239B"/>
    <w:rsid w:val="00702A3A"/>
    <w:rsid w:val="00702CCC"/>
    <w:rsid w:val="007031BA"/>
    <w:rsid w:val="00703475"/>
    <w:rsid w:val="007043B4"/>
    <w:rsid w:val="007045F4"/>
    <w:rsid w:val="007050E2"/>
    <w:rsid w:val="00705826"/>
    <w:rsid w:val="007060D9"/>
    <w:rsid w:val="007067C1"/>
    <w:rsid w:val="007069AA"/>
    <w:rsid w:val="00706D7C"/>
    <w:rsid w:val="007078F8"/>
    <w:rsid w:val="00707921"/>
    <w:rsid w:val="00707DD8"/>
    <w:rsid w:val="00707DDE"/>
    <w:rsid w:val="0071086F"/>
    <w:rsid w:val="00710DDC"/>
    <w:rsid w:val="0071143C"/>
    <w:rsid w:val="0071145C"/>
    <w:rsid w:val="00713EFA"/>
    <w:rsid w:val="0071466C"/>
    <w:rsid w:val="007146B5"/>
    <w:rsid w:val="00714723"/>
    <w:rsid w:val="007149FA"/>
    <w:rsid w:val="00714F4A"/>
    <w:rsid w:val="00715519"/>
    <w:rsid w:val="00715C32"/>
    <w:rsid w:val="00715D93"/>
    <w:rsid w:val="00717A48"/>
    <w:rsid w:val="00721099"/>
    <w:rsid w:val="007213BB"/>
    <w:rsid w:val="007213C8"/>
    <w:rsid w:val="0072169E"/>
    <w:rsid w:val="00721764"/>
    <w:rsid w:val="007219FA"/>
    <w:rsid w:val="007228D5"/>
    <w:rsid w:val="00722FA3"/>
    <w:rsid w:val="00723BB9"/>
    <w:rsid w:val="00723C0F"/>
    <w:rsid w:val="00723F61"/>
    <w:rsid w:val="00724790"/>
    <w:rsid w:val="00724F59"/>
    <w:rsid w:val="00725AFF"/>
    <w:rsid w:val="00725EB9"/>
    <w:rsid w:val="00726EE6"/>
    <w:rsid w:val="007270FA"/>
    <w:rsid w:val="00727604"/>
    <w:rsid w:val="0072783A"/>
    <w:rsid w:val="00730036"/>
    <w:rsid w:val="0073040A"/>
    <w:rsid w:val="007309D9"/>
    <w:rsid w:val="00730EAE"/>
    <w:rsid w:val="00730ECA"/>
    <w:rsid w:val="00731643"/>
    <w:rsid w:val="00731EF7"/>
    <w:rsid w:val="00731F25"/>
    <w:rsid w:val="00732836"/>
    <w:rsid w:val="007329F2"/>
    <w:rsid w:val="00732AAC"/>
    <w:rsid w:val="00732ED7"/>
    <w:rsid w:val="0073339A"/>
    <w:rsid w:val="007336FF"/>
    <w:rsid w:val="00733929"/>
    <w:rsid w:val="00733964"/>
    <w:rsid w:val="00733E48"/>
    <w:rsid w:val="00733FFC"/>
    <w:rsid w:val="00734483"/>
    <w:rsid w:val="00735837"/>
    <w:rsid w:val="00736FA3"/>
    <w:rsid w:val="00737DFA"/>
    <w:rsid w:val="00737EFA"/>
    <w:rsid w:val="0074063A"/>
    <w:rsid w:val="007406E9"/>
    <w:rsid w:val="007407BF"/>
    <w:rsid w:val="007409A3"/>
    <w:rsid w:val="00740A15"/>
    <w:rsid w:val="00740B84"/>
    <w:rsid w:val="00740BC7"/>
    <w:rsid w:val="00740F09"/>
    <w:rsid w:val="007415F2"/>
    <w:rsid w:val="00741883"/>
    <w:rsid w:val="00741F0F"/>
    <w:rsid w:val="0074242A"/>
    <w:rsid w:val="007427FF"/>
    <w:rsid w:val="00742EDA"/>
    <w:rsid w:val="00743117"/>
    <w:rsid w:val="00743866"/>
    <w:rsid w:val="00743A65"/>
    <w:rsid w:val="007440BD"/>
    <w:rsid w:val="007448C5"/>
    <w:rsid w:val="00744ABD"/>
    <w:rsid w:val="0074590F"/>
    <w:rsid w:val="00745CE1"/>
    <w:rsid w:val="00745E7A"/>
    <w:rsid w:val="00745E7E"/>
    <w:rsid w:val="00746019"/>
    <w:rsid w:val="00746A25"/>
    <w:rsid w:val="00750115"/>
    <w:rsid w:val="00750D1F"/>
    <w:rsid w:val="007512E8"/>
    <w:rsid w:val="007521D4"/>
    <w:rsid w:val="0075296D"/>
    <w:rsid w:val="00752AA4"/>
    <w:rsid w:val="00753EF9"/>
    <w:rsid w:val="0075502D"/>
    <w:rsid w:val="0075513A"/>
    <w:rsid w:val="007554D3"/>
    <w:rsid w:val="00755A53"/>
    <w:rsid w:val="00755C4F"/>
    <w:rsid w:val="00755CB6"/>
    <w:rsid w:val="0075637D"/>
    <w:rsid w:val="00756C36"/>
    <w:rsid w:val="007571BB"/>
    <w:rsid w:val="00757439"/>
    <w:rsid w:val="00757492"/>
    <w:rsid w:val="007574DD"/>
    <w:rsid w:val="00757552"/>
    <w:rsid w:val="007604B2"/>
    <w:rsid w:val="00760850"/>
    <w:rsid w:val="007618E7"/>
    <w:rsid w:val="00761BF8"/>
    <w:rsid w:val="00761C3D"/>
    <w:rsid w:val="00761CBE"/>
    <w:rsid w:val="00761E8C"/>
    <w:rsid w:val="007622AB"/>
    <w:rsid w:val="00762403"/>
    <w:rsid w:val="007628FE"/>
    <w:rsid w:val="00762B73"/>
    <w:rsid w:val="007642B6"/>
    <w:rsid w:val="007662F3"/>
    <w:rsid w:val="00766822"/>
    <w:rsid w:val="00766FAF"/>
    <w:rsid w:val="007674BC"/>
    <w:rsid w:val="0077071E"/>
    <w:rsid w:val="007708A4"/>
    <w:rsid w:val="00770999"/>
    <w:rsid w:val="00771008"/>
    <w:rsid w:val="0077159F"/>
    <w:rsid w:val="00771CF6"/>
    <w:rsid w:val="00771FD8"/>
    <w:rsid w:val="007725E7"/>
    <w:rsid w:val="007726A4"/>
    <w:rsid w:val="007731BB"/>
    <w:rsid w:val="00773541"/>
    <w:rsid w:val="00773C37"/>
    <w:rsid w:val="00773D98"/>
    <w:rsid w:val="00774166"/>
    <w:rsid w:val="007743AA"/>
    <w:rsid w:val="00774557"/>
    <w:rsid w:val="00775AF6"/>
    <w:rsid w:val="00775F63"/>
    <w:rsid w:val="00776927"/>
    <w:rsid w:val="007802F5"/>
    <w:rsid w:val="00780645"/>
    <w:rsid w:val="00780BF8"/>
    <w:rsid w:val="00780CF8"/>
    <w:rsid w:val="007813A5"/>
    <w:rsid w:val="007816DD"/>
    <w:rsid w:val="007819B2"/>
    <w:rsid w:val="00782736"/>
    <w:rsid w:val="0078333F"/>
    <w:rsid w:val="007844F4"/>
    <w:rsid w:val="0078486A"/>
    <w:rsid w:val="0078490E"/>
    <w:rsid w:val="00785244"/>
    <w:rsid w:val="007858BB"/>
    <w:rsid w:val="00785D2E"/>
    <w:rsid w:val="00785F43"/>
    <w:rsid w:val="00786024"/>
    <w:rsid w:val="00786258"/>
    <w:rsid w:val="00786D34"/>
    <w:rsid w:val="00787419"/>
    <w:rsid w:val="00787780"/>
    <w:rsid w:val="007877BB"/>
    <w:rsid w:val="007905D3"/>
    <w:rsid w:val="00790F4F"/>
    <w:rsid w:val="00791618"/>
    <w:rsid w:val="007917F8"/>
    <w:rsid w:val="00791D11"/>
    <w:rsid w:val="00791FBA"/>
    <w:rsid w:val="007926AF"/>
    <w:rsid w:val="007928E8"/>
    <w:rsid w:val="00792E9F"/>
    <w:rsid w:val="00792FA3"/>
    <w:rsid w:val="007936BA"/>
    <w:rsid w:val="007941D5"/>
    <w:rsid w:val="00794BEC"/>
    <w:rsid w:val="0079508D"/>
    <w:rsid w:val="007955F3"/>
    <w:rsid w:val="007961AB"/>
    <w:rsid w:val="00796C5C"/>
    <w:rsid w:val="00796E7C"/>
    <w:rsid w:val="007972C7"/>
    <w:rsid w:val="00797837"/>
    <w:rsid w:val="007978A8"/>
    <w:rsid w:val="00797D9E"/>
    <w:rsid w:val="007A0100"/>
    <w:rsid w:val="007A07A2"/>
    <w:rsid w:val="007A0BB0"/>
    <w:rsid w:val="007A0E33"/>
    <w:rsid w:val="007A115D"/>
    <w:rsid w:val="007A12A4"/>
    <w:rsid w:val="007A130A"/>
    <w:rsid w:val="007A147B"/>
    <w:rsid w:val="007A171F"/>
    <w:rsid w:val="007A1C6F"/>
    <w:rsid w:val="007A1DEB"/>
    <w:rsid w:val="007A2491"/>
    <w:rsid w:val="007A3780"/>
    <w:rsid w:val="007A38FF"/>
    <w:rsid w:val="007A3B90"/>
    <w:rsid w:val="007A447D"/>
    <w:rsid w:val="007A4616"/>
    <w:rsid w:val="007A4EB9"/>
    <w:rsid w:val="007A5645"/>
    <w:rsid w:val="007A56E1"/>
    <w:rsid w:val="007A6530"/>
    <w:rsid w:val="007A788B"/>
    <w:rsid w:val="007A7A2D"/>
    <w:rsid w:val="007B016B"/>
    <w:rsid w:val="007B030A"/>
    <w:rsid w:val="007B0530"/>
    <w:rsid w:val="007B0950"/>
    <w:rsid w:val="007B09EC"/>
    <w:rsid w:val="007B0B65"/>
    <w:rsid w:val="007B0CB9"/>
    <w:rsid w:val="007B0F52"/>
    <w:rsid w:val="007B15D1"/>
    <w:rsid w:val="007B165C"/>
    <w:rsid w:val="007B1E7E"/>
    <w:rsid w:val="007B1F3D"/>
    <w:rsid w:val="007B1F40"/>
    <w:rsid w:val="007B2499"/>
    <w:rsid w:val="007B26CD"/>
    <w:rsid w:val="007B28D8"/>
    <w:rsid w:val="007B2989"/>
    <w:rsid w:val="007B2A57"/>
    <w:rsid w:val="007B3278"/>
    <w:rsid w:val="007B4438"/>
    <w:rsid w:val="007B4469"/>
    <w:rsid w:val="007B491C"/>
    <w:rsid w:val="007B515E"/>
    <w:rsid w:val="007B5340"/>
    <w:rsid w:val="007B537F"/>
    <w:rsid w:val="007B54A5"/>
    <w:rsid w:val="007B551F"/>
    <w:rsid w:val="007B5792"/>
    <w:rsid w:val="007B6470"/>
    <w:rsid w:val="007B64F5"/>
    <w:rsid w:val="007B6653"/>
    <w:rsid w:val="007B70C4"/>
    <w:rsid w:val="007B7429"/>
    <w:rsid w:val="007C13C9"/>
    <w:rsid w:val="007C1592"/>
    <w:rsid w:val="007C15BF"/>
    <w:rsid w:val="007C19C5"/>
    <w:rsid w:val="007C1BB3"/>
    <w:rsid w:val="007C1FA8"/>
    <w:rsid w:val="007C2126"/>
    <w:rsid w:val="007C2695"/>
    <w:rsid w:val="007C26D5"/>
    <w:rsid w:val="007C3555"/>
    <w:rsid w:val="007C4262"/>
    <w:rsid w:val="007C426C"/>
    <w:rsid w:val="007C463B"/>
    <w:rsid w:val="007C4E16"/>
    <w:rsid w:val="007C513A"/>
    <w:rsid w:val="007C564F"/>
    <w:rsid w:val="007C58B6"/>
    <w:rsid w:val="007C600D"/>
    <w:rsid w:val="007C68B8"/>
    <w:rsid w:val="007C7109"/>
    <w:rsid w:val="007D075D"/>
    <w:rsid w:val="007D2D64"/>
    <w:rsid w:val="007D2FB8"/>
    <w:rsid w:val="007D314A"/>
    <w:rsid w:val="007D34B6"/>
    <w:rsid w:val="007D36DA"/>
    <w:rsid w:val="007D3888"/>
    <w:rsid w:val="007D3F9E"/>
    <w:rsid w:val="007D4736"/>
    <w:rsid w:val="007D4C37"/>
    <w:rsid w:val="007D4C69"/>
    <w:rsid w:val="007D4DA3"/>
    <w:rsid w:val="007D52D4"/>
    <w:rsid w:val="007D5BC5"/>
    <w:rsid w:val="007D619C"/>
    <w:rsid w:val="007D62CA"/>
    <w:rsid w:val="007D70BE"/>
    <w:rsid w:val="007D741E"/>
    <w:rsid w:val="007D7AE6"/>
    <w:rsid w:val="007E0952"/>
    <w:rsid w:val="007E2490"/>
    <w:rsid w:val="007E3335"/>
    <w:rsid w:val="007E37B8"/>
    <w:rsid w:val="007E3ED4"/>
    <w:rsid w:val="007E4289"/>
    <w:rsid w:val="007E59B0"/>
    <w:rsid w:val="007E641A"/>
    <w:rsid w:val="007E69D4"/>
    <w:rsid w:val="007E6AF4"/>
    <w:rsid w:val="007E6C74"/>
    <w:rsid w:val="007E707D"/>
    <w:rsid w:val="007E71CB"/>
    <w:rsid w:val="007E72F4"/>
    <w:rsid w:val="007E749B"/>
    <w:rsid w:val="007F0234"/>
    <w:rsid w:val="007F0DDA"/>
    <w:rsid w:val="007F0E8D"/>
    <w:rsid w:val="007F0EF8"/>
    <w:rsid w:val="007F1A79"/>
    <w:rsid w:val="007F1EE2"/>
    <w:rsid w:val="007F25B1"/>
    <w:rsid w:val="007F2C47"/>
    <w:rsid w:val="007F2E64"/>
    <w:rsid w:val="007F394C"/>
    <w:rsid w:val="007F3E14"/>
    <w:rsid w:val="007F41AE"/>
    <w:rsid w:val="007F5114"/>
    <w:rsid w:val="007F56EF"/>
    <w:rsid w:val="007F68D6"/>
    <w:rsid w:val="007F68F9"/>
    <w:rsid w:val="007F79F9"/>
    <w:rsid w:val="007F7F04"/>
    <w:rsid w:val="007F7FA8"/>
    <w:rsid w:val="008007B0"/>
    <w:rsid w:val="00800807"/>
    <w:rsid w:val="00800CFF"/>
    <w:rsid w:val="00800E8E"/>
    <w:rsid w:val="00801969"/>
    <w:rsid w:val="00801A1E"/>
    <w:rsid w:val="00801C7E"/>
    <w:rsid w:val="00802258"/>
    <w:rsid w:val="0080226B"/>
    <w:rsid w:val="008025D0"/>
    <w:rsid w:val="008026F9"/>
    <w:rsid w:val="00802C9F"/>
    <w:rsid w:val="0080310E"/>
    <w:rsid w:val="00803280"/>
    <w:rsid w:val="0080381E"/>
    <w:rsid w:val="00803DD2"/>
    <w:rsid w:val="00804EC1"/>
    <w:rsid w:val="008068F9"/>
    <w:rsid w:val="00806F38"/>
    <w:rsid w:val="00806FE8"/>
    <w:rsid w:val="00807D5D"/>
    <w:rsid w:val="0081038A"/>
    <w:rsid w:val="00811518"/>
    <w:rsid w:val="00811976"/>
    <w:rsid w:val="00811C45"/>
    <w:rsid w:val="00811C9C"/>
    <w:rsid w:val="00812A1B"/>
    <w:rsid w:val="00813C36"/>
    <w:rsid w:val="00813E9C"/>
    <w:rsid w:val="00814006"/>
    <w:rsid w:val="00814341"/>
    <w:rsid w:val="0081434E"/>
    <w:rsid w:val="0081436C"/>
    <w:rsid w:val="0081481B"/>
    <w:rsid w:val="00814862"/>
    <w:rsid w:val="00815400"/>
    <w:rsid w:val="0081629D"/>
    <w:rsid w:val="00816643"/>
    <w:rsid w:val="00816BB0"/>
    <w:rsid w:val="00817339"/>
    <w:rsid w:val="00817583"/>
    <w:rsid w:val="00820AAA"/>
    <w:rsid w:val="00820F68"/>
    <w:rsid w:val="008212A5"/>
    <w:rsid w:val="00821841"/>
    <w:rsid w:val="00821AB8"/>
    <w:rsid w:val="00821FE4"/>
    <w:rsid w:val="00823424"/>
    <w:rsid w:val="008238F8"/>
    <w:rsid w:val="00823C17"/>
    <w:rsid w:val="00823D87"/>
    <w:rsid w:val="00825883"/>
    <w:rsid w:val="00825BD2"/>
    <w:rsid w:val="008261E6"/>
    <w:rsid w:val="00826A0A"/>
    <w:rsid w:val="00827824"/>
    <w:rsid w:val="00827914"/>
    <w:rsid w:val="00827EC9"/>
    <w:rsid w:val="008301FF"/>
    <w:rsid w:val="00832842"/>
    <w:rsid w:val="0083326B"/>
    <w:rsid w:val="008332BE"/>
    <w:rsid w:val="008335CC"/>
    <w:rsid w:val="008340C8"/>
    <w:rsid w:val="00834DE9"/>
    <w:rsid w:val="00835411"/>
    <w:rsid w:val="008356A8"/>
    <w:rsid w:val="008361E5"/>
    <w:rsid w:val="0083652E"/>
    <w:rsid w:val="008366AB"/>
    <w:rsid w:val="008369CC"/>
    <w:rsid w:val="00836E90"/>
    <w:rsid w:val="008370BD"/>
    <w:rsid w:val="00837C40"/>
    <w:rsid w:val="008410B8"/>
    <w:rsid w:val="0084120C"/>
    <w:rsid w:val="0084170B"/>
    <w:rsid w:val="008436C0"/>
    <w:rsid w:val="00843939"/>
    <w:rsid w:val="00843A4C"/>
    <w:rsid w:val="008440CA"/>
    <w:rsid w:val="00844249"/>
    <w:rsid w:val="008448FE"/>
    <w:rsid w:val="008449FF"/>
    <w:rsid w:val="00844F6B"/>
    <w:rsid w:val="00844F88"/>
    <w:rsid w:val="008457ED"/>
    <w:rsid w:val="00845888"/>
    <w:rsid w:val="008462F8"/>
    <w:rsid w:val="0084632B"/>
    <w:rsid w:val="00846422"/>
    <w:rsid w:val="00846559"/>
    <w:rsid w:val="0084687F"/>
    <w:rsid w:val="00846C07"/>
    <w:rsid w:val="00846F0C"/>
    <w:rsid w:val="00847A59"/>
    <w:rsid w:val="008502B8"/>
    <w:rsid w:val="0085066D"/>
    <w:rsid w:val="008514E5"/>
    <w:rsid w:val="0085159D"/>
    <w:rsid w:val="00851F3E"/>
    <w:rsid w:val="00852C54"/>
    <w:rsid w:val="00852E77"/>
    <w:rsid w:val="00852FDD"/>
    <w:rsid w:val="008531BB"/>
    <w:rsid w:val="00853AE3"/>
    <w:rsid w:val="00854099"/>
    <w:rsid w:val="008541E5"/>
    <w:rsid w:val="00854381"/>
    <w:rsid w:val="00854DF0"/>
    <w:rsid w:val="00854F72"/>
    <w:rsid w:val="008557BB"/>
    <w:rsid w:val="00855A45"/>
    <w:rsid w:val="00855D1C"/>
    <w:rsid w:val="00855D4B"/>
    <w:rsid w:val="00856153"/>
    <w:rsid w:val="0085620C"/>
    <w:rsid w:val="008563B4"/>
    <w:rsid w:val="00856705"/>
    <w:rsid w:val="00856BF9"/>
    <w:rsid w:val="00857813"/>
    <w:rsid w:val="00857C31"/>
    <w:rsid w:val="00857E74"/>
    <w:rsid w:val="008603A3"/>
    <w:rsid w:val="00860827"/>
    <w:rsid w:val="00860A17"/>
    <w:rsid w:val="008610A9"/>
    <w:rsid w:val="008614BA"/>
    <w:rsid w:val="008619BF"/>
    <w:rsid w:val="008621D5"/>
    <w:rsid w:val="00862F4A"/>
    <w:rsid w:val="008633E9"/>
    <w:rsid w:val="00863488"/>
    <w:rsid w:val="00863B00"/>
    <w:rsid w:val="00863C4F"/>
    <w:rsid w:val="00863F61"/>
    <w:rsid w:val="00864023"/>
    <w:rsid w:val="00864F50"/>
    <w:rsid w:val="00865196"/>
    <w:rsid w:val="008655C5"/>
    <w:rsid w:val="00865977"/>
    <w:rsid w:val="00865A34"/>
    <w:rsid w:val="00865B10"/>
    <w:rsid w:val="00865C11"/>
    <w:rsid w:val="00865E0D"/>
    <w:rsid w:val="00866201"/>
    <w:rsid w:val="0086621B"/>
    <w:rsid w:val="0086673F"/>
    <w:rsid w:val="008674BE"/>
    <w:rsid w:val="008705BC"/>
    <w:rsid w:val="00870696"/>
    <w:rsid w:val="00870842"/>
    <w:rsid w:val="00870ECD"/>
    <w:rsid w:val="0087167A"/>
    <w:rsid w:val="00871C61"/>
    <w:rsid w:val="008721B9"/>
    <w:rsid w:val="00873A03"/>
    <w:rsid w:val="0087497F"/>
    <w:rsid w:val="00874A1E"/>
    <w:rsid w:val="00874C55"/>
    <w:rsid w:val="00874F3B"/>
    <w:rsid w:val="00875054"/>
    <w:rsid w:val="008758A7"/>
    <w:rsid w:val="00875D76"/>
    <w:rsid w:val="00875E67"/>
    <w:rsid w:val="008762A7"/>
    <w:rsid w:val="00876402"/>
    <w:rsid w:val="0087648A"/>
    <w:rsid w:val="00876A2B"/>
    <w:rsid w:val="00876EAE"/>
    <w:rsid w:val="00877486"/>
    <w:rsid w:val="00877EA4"/>
    <w:rsid w:val="008800D7"/>
    <w:rsid w:val="00883DD6"/>
    <w:rsid w:val="008854C0"/>
    <w:rsid w:val="008857FB"/>
    <w:rsid w:val="00885B8D"/>
    <w:rsid w:val="00886079"/>
    <w:rsid w:val="00886221"/>
    <w:rsid w:val="00886C41"/>
    <w:rsid w:val="00887176"/>
    <w:rsid w:val="00887419"/>
    <w:rsid w:val="00887458"/>
    <w:rsid w:val="00887740"/>
    <w:rsid w:val="00887ED8"/>
    <w:rsid w:val="008914A8"/>
    <w:rsid w:val="00891853"/>
    <w:rsid w:val="00891C9D"/>
    <w:rsid w:val="00892487"/>
    <w:rsid w:val="00892D9E"/>
    <w:rsid w:val="0089303D"/>
    <w:rsid w:val="00893381"/>
    <w:rsid w:val="008934D1"/>
    <w:rsid w:val="0089535D"/>
    <w:rsid w:val="00896CFE"/>
    <w:rsid w:val="008975DD"/>
    <w:rsid w:val="008976D5"/>
    <w:rsid w:val="008A0215"/>
    <w:rsid w:val="008A2A54"/>
    <w:rsid w:val="008A363F"/>
    <w:rsid w:val="008A3812"/>
    <w:rsid w:val="008A3AC0"/>
    <w:rsid w:val="008A3E57"/>
    <w:rsid w:val="008A4442"/>
    <w:rsid w:val="008A44E2"/>
    <w:rsid w:val="008A4C61"/>
    <w:rsid w:val="008A4D17"/>
    <w:rsid w:val="008A54A2"/>
    <w:rsid w:val="008A5A8F"/>
    <w:rsid w:val="008A6DB6"/>
    <w:rsid w:val="008A7484"/>
    <w:rsid w:val="008A788C"/>
    <w:rsid w:val="008B097A"/>
    <w:rsid w:val="008B0A1E"/>
    <w:rsid w:val="008B0AAD"/>
    <w:rsid w:val="008B0B9A"/>
    <w:rsid w:val="008B1106"/>
    <w:rsid w:val="008B15DE"/>
    <w:rsid w:val="008B1A58"/>
    <w:rsid w:val="008B1D03"/>
    <w:rsid w:val="008B24E1"/>
    <w:rsid w:val="008B28A2"/>
    <w:rsid w:val="008B28F1"/>
    <w:rsid w:val="008B4BD5"/>
    <w:rsid w:val="008B5A6E"/>
    <w:rsid w:val="008B5B60"/>
    <w:rsid w:val="008B680A"/>
    <w:rsid w:val="008B6A15"/>
    <w:rsid w:val="008B7293"/>
    <w:rsid w:val="008B7791"/>
    <w:rsid w:val="008C1132"/>
    <w:rsid w:val="008C18F9"/>
    <w:rsid w:val="008C1A79"/>
    <w:rsid w:val="008C1C91"/>
    <w:rsid w:val="008C1DA1"/>
    <w:rsid w:val="008C1F7C"/>
    <w:rsid w:val="008C1FAF"/>
    <w:rsid w:val="008C3988"/>
    <w:rsid w:val="008C3A50"/>
    <w:rsid w:val="008C46BE"/>
    <w:rsid w:val="008C4C9E"/>
    <w:rsid w:val="008C4E9F"/>
    <w:rsid w:val="008C55B3"/>
    <w:rsid w:val="008C5ABB"/>
    <w:rsid w:val="008C5BBC"/>
    <w:rsid w:val="008C6204"/>
    <w:rsid w:val="008C6858"/>
    <w:rsid w:val="008C6A84"/>
    <w:rsid w:val="008C6BD0"/>
    <w:rsid w:val="008C7A86"/>
    <w:rsid w:val="008C7B01"/>
    <w:rsid w:val="008C7E91"/>
    <w:rsid w:val="008C7F47"/>
    <w:rsid w:val="008C7F9F"/>
    <w:rsid w:val="008D0098"/>
    <w:rsid w:val="008D01F0"/>
    <w:rsid w:val="008D05A0"/>
    <w:rsid w:val="008D063A"/>
    <w:rsid w:val="008D0858"/>
    <w:rsid w:val="008D087C"/>
    <w:rsid w:val="008D2040"/>
    <w:rsid w:val="008D2384"/>
    <w:rsid w:val="008D2893"/>
    <w:rsid w:val="008D2D48"/>
    <w:rsid w:val="008D3152"/>
    <w:rsid w:val="008D383F"/>
    <w:rsid w:val="008D4576"/>
    <w:rsid w:val="008D477B"/>
    <w:rsid w:val="008D48E6"/>
    <w:rsid w:val="008D4B0B"/>
    <w:rsid w:val="008D51B2"/>
    <w:rsid w:val="008D54E6"/>
    <w:rsid w:val="008D5BE4"/>
    <w:rsid w:val="008D5C7D"/>
    <w:rsid w:val="008D5D60"/>
    <w:rsid w:val="008D6975"/>
    <w:rsid w:val="008D6E2D"/>
    <w:rsid w:val="008D7B30"/>
    <w:rsid w:val="008E0621"/>
    <w:rsid w:val="008E13A8"/>
    <w:rsid w:val="008E17EA"/>
    <w:rsid w:val="008E1B43"/>
    <w:rsid w:val="008E292F"/>
    <w:rsid w:val="008E3126"/>
    <w:rsid w:val="008E3201"/>
    <w:rsid w:val="008E3235"/>
    <w:rsid w:val="008E359F"/>
    <w:rsid w:val="008E3D1F"/>
    <w:rsid w:val="008E4488"/>
    <w:rsid w:val="008E4B34"/>
    <w:rsid w:val="008E4C6A"/>
    <w:rsid w:val="008E53D8"/>
    <w:rsid w:val="008E5A63"/>
    <w:rsid w:val="008E618C"/>
    <w:rsid w:val="008E6269"/>
    <w:rsid w:val="008E6ADE"/>
    <w:rsid w:val="008E7EAA"/>
    <w:rsid w:val="008F04E9"/>
    <w:rsid w:val="008F0566"/>
    <w:rsid w:val="008F1A58"/>
    <w:rsid w:val="008F25D5"/>
    <w:rsid w:val="008F2656"/>
    <w:rsid w:val="008F2D08"/>
    <w:rsid w:val="008F3640"/>
    <w:rsid w:val="008F3E1D"/>
    <w:rsid w:val="008F5A10"/>
    <w:rsid w:val="008F64C6"/>
    <w:rsid w:val="008F6D30"/>
    <w:rsid w:val="008F75F2"/>
    <w:rsid w:val="008F7A83"/>
    <w:rsid w:val="008F7C66"/>
    <w:rsid w:val="008F7E6D"/>
    <w:rsid w:val="00901343"/>
    <w:rsid w:val="00901649"/>
    <w:rsid w:val="00901C68"/>
    <w:rsid w:val="00901D41"/>
    <w:rsid w:val="009022BA"/>
    <w:rsid w:val="00902458"/>
    <w:rsid w:val="009029CB"/>
    <w:rsid w:val="00903515"/>
    <w:rsid w:val="00903B4D"/>
    <w:rsid w:val="00904502"/>
    <w:rsid w:val="00904D7B"/>
    <w:rsid w:val="00904F78"/>
    <w:rsid w:val="009056CE"/>
    <w:rsid w:val="00905704"/>
    <w:rsid w:val="00905A2A"/>
    <w:rsid w:val="00905AB5"/>
    <w:rsid w:val="00906EA0"/>
    <w:rsid w:val="00906F8E"/>
    <w:rsid w:val="00907529"/>
    <w:rsid w:val="0090779C"/>
    <w:rsid w:val="009078FA"/>
    <w:rsid w:val="00910F62"/>
    <w:rsid w:val="00911464"/>
    <w:rsid w:val="00911B96"/>
    <w:rsid w:val="00911CDD"/>
    <w:rsid w:val="00911E31"/>
    <w:rsid w:val="00911FE2"/>
    <w:rsid w:val="009120AC"/>
    <w:rsid w:val="009123AE"/>
    <w:rsid w:val="00912E10"/>
    <w:rsid w:val="009131EE"/>
    <w:rsid w:val="00913BFA"/>
    <w:rsid w:val="009147C5"/>
    <w:rsid w:val="0091532B"/>
    <w:rsid w:val="00915CF1"/>
    <w:rsid w:val="00916024"/>
    <w:rsid w:val="0091673F"/>
    <w:rsid w:val="00917D27"/>
    <w:rsid w:val="009211F7"/>
    <w:rsid w:val="00921BCA"/>
    <w:rsid w:val="00921DCC"/>
    <w:rsid w:val="00923061"/>
    <w:rsid w:val="009235CD"/>
    <w:rsid w:val="009236BB"/>
    <w:rsid w:val="00923851"/>
    <w:rsid w:val="00923E86"/>
    <w:rsid w:val="00923F79"/>
    <w:rsid w:val="00923FFB"/>
    <w:rsid w:val="009241C5"/>
    <w:rsid w:val="00924503"/>
    <w:rsid w:val="00924645"/>
    <w:rsid w:val="009248E9"/>
    <w:rsid w:val="009249C1"/>
    <w:rsid w:val="009253CD"/>
    <w:rsid w:val="00925598"/>
    <w:rsid w:val="00925AC5"/>
    <w:rsid w:val="009261A0"/>
    <w:rsid w:val="00926611"/>
    <w:rsid w:val="00926E27"/>
    <w:rsid w:val="0092742B"/>
    <w:rsid w:val="00927907"/>
    <w:rsid w:val="009302A8"/>
    <w:rsid w:val="0093094A"/>
    <w:rsid w:val="00931070"/>
    <w:rsid w:val="00931219"/>
    <w:rsid w:val="0093199D"/>
    <w:rsid w:val="00932C0E"/>
    <w:rsid w:val="00932D46"/>
    <w:rsid w:val="0093337B"/>
    <w:rsid w:val="009335BA"/>
    <w:rsid w:val="00934D85"/>
    <w:rsid w:val="00935C43"/>
    <w:rsid w:val="00936A75"/>
    <w:rsid w:val="00936C90"/>
    <w:rsid w:val="00936FC2"/>
    <w:rsid w:val="00937582"/>
    <w:rsid w:val="00937698"/>
    <w:rsid w:val="009378E0"/>
    <w:rsid w:val="00937A90"/>
    <w:rsid w:val="00937B51"/>
    <w:rsid w:val="00937E2B"/>
    <w:rsid w:val="009401F6"/>
    <w:rsid w:val="00940890"/>
    <w:rsid w:val="00940F3D"/>
    <w:rsid w:val="0094113A"/>
    <w:rsid w:val="00941285"/>
    <w:rsid w:val="009417F0"/>
    <w:rsid w:val="009419B5"/>
    <w:rsid w:val="009423F3"/>
    <w:rsid w:val="00943577"/>
    <w:rsid w:val="009445CF"/>
    <w:rsid w:val="009447F7"/>
    <w:rsid w:val="00944B19"/>
    <w:rsid w:val="00945034"/>
    <w:rsid w:val="0094583B"/>
    <w:rsid w:val="0094692B"/>
    <w:rsid w:val="00946F11"/>
    <w:rsid w:val="00947452"/>
    <w:rsid w:val="0094749C"/>
    <w:rsid w:val="0094760E"/>
    <w:rsid w:val="0094775C"/>
    <w:rsid w:val="00947DE4"/>
    <w:rsid w:val="00950028"/>
    <w:rsid w:val="00950CDE"/>
    <w:rsid w:val="00951855"/>
    <w:rsid w:val="0095228B"/>
    <w:rsid w:val="00952C9A"/>
    <w:rsid w:val="00953733"/>
    <w:rsid w:val="00953D26"/>
    <w:rsid w:val="00953E06"/>
    <w:rsid w:val="009543A1"/>
    <w:rsid w:val="00954AD6"/>
    <w:rsid w:val="00955531"/>
    <w:rsid w:val="009555BF"/>
    <w:rsid w:val="00956064"/>
    <w:rsid w:val="0095636B"/>
    <w:rsid w:val="00956E97"/>
    <w:rsid w:val="00961648"/>
    <w:rsid w:val="0096178D"/>
    <w:rsid w:val="009623BA"/>
    <w:rsid w:val="00963023"/>
    <w:rsid w:val="00963555"/>
    <w:rsid w:val="009635F7"/>
    <w:rsid w:val="00964B53"/>
    <w:rsid w:val="00965DF4"/>
    <w:rsid w:val="009663EC"/>
    <w:rsid w:val="00966DCA"/>
    <w:rsid w:val="00966DF9"/>
    <w:rsid w:val="009676CD"/>
    <w:rsid w:val="009700AE"/>
    <w:rsid w:val="00970742"/>
    <w:rsid w:val="00970BB9"/>
    <w:rsid w:val="009710D9"/>
    <w:rsid w:val="009719C3"/>
    <w:rsid w:val="00971D46"/>
    <w:rsid w:val="00971FBD"/>
    <w:rsid w:val="00973223"/>
    <w:rsid w:val="00974D55"/>
    <w:rsid w:val="00975B7D"/>
    <w:rsid w:val="00976CD8"/>
    <w:rsid w:val="00976F1E"/>
    <w:rsid w:val="009778B8"/>
    <w:rsid w:val="009779D7"/>
    <w:rsid w:val="00977F3D"/>
    <w:rsid w:val="00977F9E"/>
    <w:rsid w:val="00980424"/>
    <w:rsid w:val="00980B31"/>
    <w:rsid w:val="00980FA5"/>
    <w:rsid w:val="00980FB3"/>
    <w:rsid w:val="00980FF0"/>
    <w:rsid w:val="009818F3"/>
    <w:rsid w:val="0098309C"/>
    <w:rsid w:val="00984AA9"/>
    <w:rsid w:val="00984B20"/>
    <w:rsid w:val="00984B22"/>
    <w:rsid w:val="009850CE"/>
    <w:rsid w:val="00985212"/>
    <w:rsid w:val="00985554"/>
    <w:rsid w:val="00985B24"/>
    <w:rsid w:val="00985D47"/>
    <w:rsid w:val="00986399"/>
    <w:rsid w:val="009866A5"/>
    <w:rsid w:val="009874ED"/>
    <w:rsid w:val="0098785A"/>
    <w:rsid w:val="00987B43"/>
    <w:rsid w:val="00987EFD"/>
    <w:rsid w:val="00990224"/>
    <w:rsid w:val="009904A0"/>
    <w:rsid w:val="00990692"/>
    <w:rsid w:val="009913D8"/>
    <w:rsid w:val="0099151A"/>
    <w:rsid w:val="0099184B"/>
    <w:rsid w:val="00991C29"/>
    <w:rsid w:val="00991D7B"/>
    <w:rsid w:val="00992AC7"/>
    <w:rsid w:val="00992BE5"/>
    <w:rsid w:val="00992DFE"/>
    <w:rsid w:val="00993266"/>
    <w:rsid w:val="0099361C"/>
    <w:rsid w:val="00993722"/>
    <w:rsid w:val="009941DE"/>
    <w:rsid w:val="009948D1"/>
    <w:rsid w:val="00994C5F"/>
    <w:rsid w:val="00994C75"/>
    <w:rsid w:val="009954DA"/>
    <w:rsid w:val="009954E0"/>
    <w:rsid w:val="00995A6E"/>
    <w:rsid w:val="00996035"/>
    <w:rsid w:val="0099683D"/>
    <w:rsid w:val="0099692E"/>
    <w:rsid w:val="00997415"/>
    <w:rsid w:val="009979A0"/>
    <w:rsid w:val="00997E01"/>
    <w:rsid w:val="009A09B9"/>
    <w:rsid w:val="009A0AB5"/>
    <w:rsid w:val="009A0F35"/>
    <w:rsid w:val="009A11E5"/>
    <w:rsid w:val="009A17A0"/>
    <w:rsid w:val="009A186B"/>
    <w:rsid w:val="009A1D2F"/>
    <w:rsid w:val="009A2360"/>
    <w:rsid w:val="009A2D56"/>
    <w:rsid w:val="009A2F79"/>
    <w:rsid w:val="009A2FD0"/>
    <w:rsid w:val="009A3667"/>
    <w:rsid w:val="009A4484"/>
    <w:rsid w:val="009A4824"/>
    <w:rsid w:val="009A4855"/>
    <w:rsid w:val="009A4ABA"/>
    <w:rsid w:val="009A53D4"/>
    <w:rsid w:val="009A56F3"/>
    <w:rsid w:val="009A5E19"/>
    <w:rsid w:val="009A624D"/>
    <w:rsid w:val="009A67BE"/>
    <w:rsid w:val="009A6DBF"/>
    <w:rsid w:val="009A6EEA"/>
    <w:rsid w:val="009A79DF"/>
    <w:rsid w:val="009A7C85"/>
    <w:rsid w:val="009B0EF7"/>
    <w:rsid w:val="009B0F84"/>
    <w:rsid w:val="009B1111"/>
    <w:rsid w:val="009B148B"/>
    <w:rsid w:val="009B14A9"/>
    <w:rsid w:val="009B190C"/>
    <w:rsid w:val="009B19AA"/>
    <w:rsid w:val="009B1A17"/>
    <w:rsid w:val="009B23D1"/>
    <w:rsid w:val="009B243E"/>
    <w:rsid w:val="009B2C5E"/>
    <w:rsid w:val="009B30A1"/>
    <w:rsid w:val="009B379B"/>
    <w:rsid w:val="009B3E89"/>
    <w:rsid w:val="009B4789"/>
    <w:rsid w:val="009B4F19"/>
    <w:rsid w:val="009B52CC"/>
    <w:rsid w:val="009B7D04"/>
    <w:rsid w:val="009B7F38"/>
    <w:rsid w:val="009C013F"/>
    <w:rsid w:val="009C0578"/>
    <w:rsid w:val="009C09FF"/>
    <w:rsid w:val="009C1104"/>
    <w:rsid w:val="009C1359"/>
    <w:rsid w:val="009C206D"/>
    <w:rsid w:val="009C2632"/>
    <w:rsid w:val="009C32AA"/>
    <w:rsid w:val="009C3E1B"/>
    <w:rsid w:val="009C4BD4"/>
    <w:rsid w:val="009C5175"/>
    <w:rsid w:val="009C581A"/>
    <w:rsid w:val="009C5DB6"/>
    <w:rsid w:val="009C72AD"/>
    <w:rsid w:val="009C7BCD"/>
    <w:rsid w:val="009D0101"/>
    <w:rsid w:val="009D09C0"/>
    <w:rsid w:val="009D12A2"/>
    <w:rsid w:val="009D1B10"/>
    <w:rsid w:val="009D1CBF"/>
    <w:rsid w:val="009D1E13"/>
    <w:rsid w:val="009D1EFA"/>
    <w:rsid w:val="009D3819"/>
    <w:rsid w:val="009D3885"/>
    <w:rsid w:val="009D3CC2"/>
    <w:rsid w:val="009D3DD1"/>
    <w:rsid w:val="009D4080"/>
    <w:rsid w:val="009D431C"/>
    <w:rsid w:val="009D47D7"/>
    <w:rsid w:val="009D5A92"/>
    <w:rsid w:val="009D5BD1"/>
    <w:rsid w:val="009D6402"/>
    <w:rsid w:val="009D6A49"/>
    <w:rsid w:val="009D71CC"/>
    <w:rsid w:val="009D7D02"/>
    <w:rsid w:val="009E011C"/>
    <w:rsid w:val="009E1C4A"/>
    <w:rsid w:val="009E22B4"/>
    <w:rsid w:val="009E2C7B"/>
    <w:rsid w:val="009E3409"/>
    <w:rsid w:val="009E4B08"/>
    <w:rsid w:val="009E4F94"/>
    <w:rsid w:val="009E56F8"/>
    <w:rsid w:val="009E582F"/>
    <w:rsid w:val="009E59A4"/>
    <w:rsid w:val="009E5CFD"/>
    <w:rsid w:val="009E602D"/>
    <w:rsid w:val="009E62F5"/>
    <w:rsid w:val="009E6CB3"/>
    <w:rsid w:val="009E6E25"/>
    <w:rsid w:val="009E7DFC"/>
    <w:rsid w:val="009F0023"/>
    <w:rsid w:val="009F01B6"/>
    <w:rsid w:val="009F089A"/>
    <w:rsid w:val="009F09B9"/>
    <w:rsid w:val="009F0FB4"/>
    <w:rsid w:val="009F1081"/>
    <w:rsid w:val="009F1F42"/>
    <w:rsid w:val="009F20D4"/>
    <w:rsid w:val="009F22B0"/>
    <w:rsid w:val="009F241F"/>
    <w:rsid w:val="009F28BF"/>
    <w:rsid w:val="009F31CA"/>
    <w:rsid w:val="009F406C"/>
    <w:rsid w:val="009F477B"/>
    <w:rsid w:val="009F4B7C"/>
    <w:rsid w:val="009F56A2"/>
    <w:rsid w:val="009F5D10"/>
    <w:rsid w:val="009F71EE"/>
    <w:rsid w:val="00A0037B"/>
    <w:rsid w:val="00A008C1"/>
    <w:rsid w:val="00A00946"/>
    <w:rsid w:val="00A00DBF"/>
    <w:rsid w:val="00A00EB5"/>
    <w:rsid w:val="00A02086"/>
    <w:rsid w:val="00A025F6"/>
    <w:rsid w:val="00A02B95"/>
    <w:rsid w:val="00A02DCC"/>
    <w:rsid w:val="00A033AC"/>
    <w:rsid w:val="00A033B3"/>
    <w:rsid w:val="00A034E6"/>
    <w:rsid w:val="00A03BAE"/>
    <w:rsid w:val="00A03E00"/>
    <w:rsid w:val="00A0430B"/>
    <w:rsid w:val="00A049D6"/>
    <w:rsid w:val="00A04EB4"/>
    <w:rsid w:val="00A051A4"/>
    <w:rsid w:val="00A054F4"/>
    <w:rsid w:val="00A05FD5"/>
    <w:rsid w:val="00A071DA"/>
    <w:rsid w:val="00A07408"/>
    <w:rsid w:val="00A07A2C"/>
    <w:rsid w:val="00A10530"/>
    <w:rsid w:val="00A106F1"/>
    <w:rsid w:val="00A10E9C"/>
    <w:rsid w:val="00A11C70"/>
    <w:rsid w:val="00A129FF"/>
    <w:rsid w:val="00A12C59"/>
    <w:rsid w:val="00A12D72"/>
    <w:rsid w:val="00A12D86"/>
    <w:rsid w:val="00A12D9B"/>
    <w:rsid w:val="00A131B0"/>
    <w:rsid w:val="00A13297"/>
    <w:rsid w:val="00A13602"/>
    <w:rsid w:val="00A1399E"/>
    <w:rsid w:val="00A13E7A"/>
    <w:rsid w:val="00A1429A"/>
    <w:rsid w:val="00A146B8"/>
    <w:rsid w:val="00A148EE"/>
    <w:rsid w:val="00A14B3A"/>
    <w:rsid w:val="00A14FCD"/>
    <w:rsid w:val="00A16042"/>
    <w:rsid w:val="00A16073"/>
    <w:rsid w:val="00A17031"/>
    <w:rsid w:val="00A17173"/>
    <w:rsid w:val="00A178EA"/>
    <w:rsid w:val="00A2025C"/>
    <w:rsid w:val="00A208AE"/>
    <w:rsid w:val="00A20923"/>
    <w:rsid w:val="00A20EEE"/>
    <w:rsid w:val="00A2176D"/>
    <w:rsid w:val="00A22033"/>
    <w:rsid w:val="00A22945"/>
    <w:rsid w:val="00A23CAE"/>
    <w:rsid w:val="00A23F57"/>
    <w:rsid w:val="00A245ED"/>
    <w:rsid w:val="00A24876"/>
    <w:rsid w:val="00A24C98"/>
    <w:rsid w:val="00A25507"/>
    <w:rsid w:val="00A263A1"/>
    <w:rsid w:val="00A2649F"/>
    <w:rsid w:val="00A273B4"/>
    <w:rsid w:val="00A2753E"/>
    <w:rsid w:val="00A279B5"/>
    <w:rsid w:val="00A301C5"/>
    <w:rsid w:val="00A3031C"/>
    <w:rsid w:val="00A30803"/>
    <w:rsid w:val="00A30EF4"/>
    <w:rsid w:val="00A316F5"/>
    <w:rsid w:val="00A31BC7"/>
    <w:rsid w:val="00A31D73"/>
    <w:rsid w:val="00A329BB"/>
    <w:rsid w:val="00A33598"/>
    <w:rsid w:val="00A33606"/>
    <w:rsid w:val="00A35362"/>
    <w:rsid w:val="00A35422"/>
    <w:rsid w:val="00A372ED"/>
    <w:rsid w:val="00A37E3A"/>
    <w:rsid w:val="00A40FF7"/>
    <w:rsid w:val="00A41015"/>
    <w:rsid w:val="00A418AA"/>
    <w:rsid w:val="00A42239"/>
    <w:rsid w:val="00A431DF"/>
    <w:rsid w:val="00A43FBD"/>
    <w:rsid w:val="00A447A0"/>
    <w:rsid w:val="00A4493B"/>
    <w:rsid w:val="00A45050"/>
    <w:rsid w:val="00A451E5"/>
    <w:rsid w:val="00A4557C"/>
    <w:rsid w:val="00A45768"/>
    <w:rsid w:val="00A458D3"/>
    <w:rsid w:val="00A46BF0"/>
    <w:rsid w:val="00A50C29"/>
    <w:rsid w:val="00A50E1C"/>
    <w:rsid w:val="00A51535"/>
    <w:rsid w:val="00A51B78"/>
    <w:rsid w:val="00A523B8"/>
    <w:rsid w:val="00A52858"/>
    <w:rsid w:val="00A528F8"/>
    <w:rsid w:val="00A53245"/>
    <w:rsid w:val="00A53F96"/>
    <w:rsid w:val="00A54174"/>
    <w:rsid w:val="00A549A8"/>
    <w:rsid w:val="00A54AE5"/>
    <w:rsid w:val="00A55F23"/>
    <w:rsid w:val="00A56253"/>
    <w:rsid w:val="00A56679"/>
    <w:rsid w:val="00A569C2"/>
    <w:rsid w:val="00A57341"/>
    <w:rsid w:val="00A57540"/>
    <w:rsid w:val="00A6002C"/>
    <w:rsid w:val="00A6011B"/>
    <w:rsid w:val="00A6045F"/>
    <w:rsid w:val="00A604D8"/>
    <w:rsid w:val="00A605F1"/>
    <w:rsid w:val="00A606E9"/>
    <w:rsid w:val="00A608DD"/>
    <w:rsid w:val="00A60B9E"/>
    <w:rsid w:val="00A61028"/>
    <w:rsid w:val="00A61D3D"/>
    <w:rsid w:val="00A61F73"/>
    <w:rsid w:val="00A62304"/>
    <w:rsid w:val="00A625ED"/>
    <w:rsid w:val="00A629C6"/>
    <w:rsid w:val="00A62F78"/>
    <w:rsid w:val="00A6337B"/>
    <w:rsid w:val="00A646C1"/>
    <w:rsid w:val="00A647B6"/>
    <w:rsid w:val="00A648DD"/>
    <w:rsid w:val="00A65614"/>
    <w:rsid w:val="00A657A1"/>
    <w:rsid w:val="00A664CF"/>
    <w:rsid w:val="00A667D9"/>
    <w:rsid w:val="00A66C35"/>
    <w:rsid w:val="00A66DF7"/>
    <w:rsid w:val="00A66FFE"/>
    <w:rsid w:val="00A67059"/>
    <w:rsid w:val="00A6730E"/>
    <w:rsid w:val="00A6737C"/>
    <w:rsid w:val="00A6751C"/>
    <w:rsid w:val="00A67ADD"/>
    <w:rsid w:val="00A67D4D"/>
    <w:rsid w:val="00A7089E"/>
    <w:rsid w:val="00A70C47"/>
    <w:rsid w:val="00A718E9"/>
    <w:rsid w:val="00A718ED"/>
    <w:rsid w:val="00A719E0"/>
    <w:rsid w:val="00A71CB0"/>
    <w:rsid w:val="00A71DF7"/>
    <w:rsid w:val="00A72683"/>
    <w:rsid w:val="00A72962"/>
    <w:rsid w:val="00A72F33"/>
    <w:rsid w:val="00A733F7"/>
    <w:rsid w:val="00A73439"/>
    <w:rsid w:val="00A74137"/>
    <w:rsid w:val="00A742CB"/>
    <w:rsid w:val="00A74885"/>
    <w:rsid w:val="00A75624"/>
    <w:rsid w:val="00A75630"/>
    <w:rsid w:val="00A75EA9"/>
    <w:rsid w:val="00A75EBC"/>
    <w:rsid w:val="00A775A0"/>
    <w:rsid w:val="00A77689"/>
    <w:rsid w:val="00A77EFF"/>
    <w:rsid w:val="00A8019B"/>
    <w:rsid w:val="00A80A81"/>
    <w:rsid w:val="00A81090"/>
    <w:rsid w:val="00A8124B"/>
    <w:rsid w:val="00A81892"/>
    <w:rsid w:val="00A82A6D"/>
    <w:rsid w:val="00A82E72"/>
    <w:rsid w:val="00A8398D"/>
    <w:rsid w:val="00A845CF"/>
    <w:rsid w:val="00A85167"/>
    <w:rsid w:val="00A85372"/>
    <w:rsid w:val="00A860A7"/>
    <w:rsid w:val="00A86232"/>
    <w:rsid w:val="00A869AA"/>
    <w:rsid w:val="00A86A36"/>
    <w:rsid w:val="00A87421"/>
    <w:rsid w:val="00A87A41"/>
    <w:rsid w:val="00A87FC4"/>
    <w:rsid w:val="00A90194"/>
    <w:rsid w:val="00A907C4"/>
    <w:rsid w:val="00A90AB2"/>
    <w:rsid w:val="00A91446"/>
    <w:rsid w:val="00A91500"/>
    <w:rsid w:val="00A91FD1"/>
    <w:rsid w:val="00A92FD5"/>
    <w:rsid w:val="00A93082"/>
    <w:rsid w:val="00A93C0B"/>
    <w:rsid w:val="00A943CC"/>
    <w:rsid w:val="00A94ADC"/>
    <w:rsid w:val="00A94AEC"/>
    <w:rsid w:val="00A954A6"/>
    <w:rsid w:val="00A95FA1"/>
    <w:rsid w:val="00A96164"/>
    <w:rsid w:val="00A964B0"/>
    <w:rsid w:val="00A9655A"/>
    <w:rsid w:val="00A9685B"/>
    <w:rsid w:val="00A96D16"/>
    <w:rsid w:val="00A96DE2"/>
    <w:rsid w:val="00A97E44"/>
    <w:rsid w:val="00A97F28"/>
    <w:rsid w:val="00AA0298"/>
    <w:rsid w:val="00AA0C09"/>
    <w:rsid w:val="00AA10FD"/>
    <w:rsid w:val="00AA2488"/>
    <w:rsid w:val="00AA3462"/>
    <w:rsid w:val="00AA3FBA"/>
    <w:rsid w:val="00AA4C69"/>
    <w:rsid w:val="00AA6B61"/>
    <w:rsid w:val="00AA7711"/>
    <w:rsid w:val="00AA79A7"/>
    <w:rsid w:val="00AB0302"/>
    <w:rsid w:val="00AB0FBB"/>
    <w:rsid w:val="00AB10A1"/>
    <w:rsid w:val="00AB1D2D"/>
    <w:rsid w:val="00AB1F0B"/>
    <w:rsid w:val="00AB288F"/>
    <w:rsid w:val="00AB2E04"/>
    <w:rsid w:val="00AB3265"/>
    <w:rsid w:val="00AB3266"/>
    <w:rsid w:val="00AB3378"/>
    <w:rsid w:val="00AB50E7"/>
    <w:rsid w:val="00AB51AB"/>
    <w:rsid w:val="00AB55ED"/>
    <w:rsid w:val="00AB5F31"/>
    <w:rsid w:val="00AB603F"/>
    <w:rsid w:val="00AB607C"/>
    <w:rsid w:val="00AB672B"/>
    <w:rsid w:val="00AB69C1"/>
    <w:rsid w:val="00AC02A2"/>
    <w:rsid w:val="00AC02AC"/>
    <w:rsid w:val="00AC07D0"/>
    <w:rsid w:val="00AC0A80"/>
    <w:rsid w:val="00AC0BA7"/>
    <w:rsid w:val="00AC0CFC"/>
    <w:rsid w:val="00AC15B3"/>
    <w:rsid w:val="00AC21E5"/>
    <w:rsid w:val="00AC245D"/>
    <w:rsid w:val="00AC2643"/>
    <w:rsid w:val="00AC2786"/>
    <w:rsid w:val="00AC2D8C"/>
    <w:rsid w:val="00AC30AA"/>
    <w:rsid w:val="00AC3916"/>
    <w:rsid w:val="00AC443A"/>
    <w:rsid w:val="00AC48F3"/>
    <w:rsid w:val="00AC4B14"/>
    <w:rsid w:val="00AC5A69"/>
    <w:rsid w:val="00AC6ABF"/>
    <w:rsid w:val="00AC6B12"/>
    <w:rsid w:val="00AC6B94"/>
    <w:rsid w:val="00AC6DB8"/>
    <w:rsid w:val="00AC72B6"/>
    <w:rsid w:val="00AD0172"/>
    <w:rsid w:val="00AD09F9"/>
    <w:rsid w:val="00AD0AC6"/>
    <w:rsid w:val="00AD16A3"/>
    <w:rsid w:val="00AD1780"/>
    <w:rsid w:val="00AD1818"/>
    <w:rsid w:val="00AD1AC1"/>
    <w:rsid w:val="00AD1F42"/>
    <w:rsid w:val="00AD203F"/>
    <w:rsid w:val="00AD2556"/>
    <w:rsid w:val="00AD2B38"/>
    <w:rsid w:val="00AD2B5A"/>
    <w:rsid w:val="00AD3D91"/>
    <w:rsid w:val="00AD4579"/>
    <w:rsid w:val="00AD5AFB"/>
    <w:rsid w:val="00AD5E04"/>
    <w:rsid w:val="00AD5F65"/>
    <w:rsid w:val="00AD63DF"/>
    <w:rsid w:val="00AD6B2A"/>
    <w:rsid w:val="00AD7920"/>
    <w:rsid w:val="00AD7BE0"/>
    <w:rsid w:val="00AE07F4"/>
    <w:rsid w:val="00AE0FD1"/>
    <w:rsid w:val="00AE101D"/>
    <w:rsid w:val="00AE139B"/>
    <w:rsid w:val="00AE2000"/>
    <w:rsid w:val="00AE24FB"/>
    <w:rsid w:val="00AE2549"/>
    <w:rsid w:val="00AE28C8"/>
    <w:rsid w:val="00AE2E93"/>
    <w:rsid w:val="00AE37E8"/>
    <w:rsid w:val="00AE40BF"/>
    <w:rsid w:val="00AE4344"/>
    <w:rsid w:val="00AE43EF"/>
    <w:rsid w:val="00AE45BB"/>
    <w:rsid w:val="00AE4A60"/>
    <w:rsid w:val="00AE4C60"/>
    <w:rsid w:val="00AE577D"/>
    <w:rsid w:val="00AE594B"/>
    <w:rsid w:val="00AE62BD"/>
    <w:rsid w:val="00AE646B"/>
    <w:rsid w:val="00AE6811"/>
    <w:rsid w:val="00AE753C"/>
    <w:rsid w:val="00AE7BF0"/>
    <w:rsid w:val="00AF0375"/>
    <w:rsid w:val="00AF05A3"/>
    <w:rsid w:val="00AF07AD"/>
    <w:rsid w:val="00AF0992"/>
    <w:rsid w:val="00AF15E2"/>
    <w:rsid w:val="00AF1C49"/>
    <w:rsid w:val="00AF1FB5"/>
    <w:rsid w:val="00AF20C9"/>
    <w:rsid w:val="00AF219B"/>
    <w:rsid w:val="00AF2E6C"/>
    <w:rsid w:val="00AF3DFB"/>
    <w:rsid w:val="00AF45D8"/>
    <w:rsid w:val="00AF4D52"/>
    <w:rsid w:val="00AF70CA"/>
    <w:rsid w:val="00AF7501"/>
    <w:rsid w:val="00AF7CFE"/>
    <w:rsid w:val="00AF7D0E"/>
    <w:rsid w:val="00AF7FD5"/>
    <w:rsid w:val="00B005F5"/>
    <w:rsid w:val="00B01793"/>
    <w:rsid w:val="00B028AB"/>
    <w:rsid w:val="00B02CEA"/>
    <w:rsid w:val="00B02FEE"/>
    <w:rsid w:val="00B03D8C"/>
    <w:rsid w:val="00B03F83"/>
    <w:rsid w:val="00B0403A"/>
    <w:rsid w:val="00B04F59"/>
    <w:rsid w:val="00B05351"/>
    <w:rsid w:val="00B0569E"/>
    <w:rsid w:val="00B05E40"/>
    <w:rsid w:val="00B06164"/>
    <w:rsid w:val="00B06331"/>
    <w:rsid w:val="00B0633E"/>
    <w:rsid w:val="00B0671F"/>
    <w:rsid w:val="00B06C53"/>
    <w:rsid w:val="00B10206"/>
    <w:rsid w:val="00B10309"/>
    <w:rsid w:val="00B12343"/>
    <w:rsid w:val="00B12B78"/>
    <w:rsid w:val="00B13C79"/>
    <w:rsid w:val="00B13D9C"/>
    <w:rsid w:val="00B144DC"/>
    <w:rsid w:val="00B15DBB"/>
    <w:rsid w:val="00B1673B"/>
    <w:rsid w:val="00B168E7"/>
    <w:rsid w:val="00B16BED"/>
    <w:rsid w:val="00B16EA3"/>
    <w:rsid w:val="00B20058"/>
    <w:rsid w:val="00B20091"/>
    <w:rsid w:val="00B20377"/>
    <w:rsid w:val="00B2059F"/>
    <w:rsid w:val="00B20AD1"/>
    <w:rsid w:val="00B20CA1"/>
    <w:rsid w:val="00B2181A"/>
    <w:rsid w:val="00B222AF"/>
    <w:rsid w:val="00B225C7"/>
    <w:rsid w:val="00B22644"/>
    <w:rsid w:val="00B22ADD"/>
    <w:rsid w:val="00B23601"/>
    <w:rsid w:val="00B23610"/>
    <w:rsid w:val="00B237C1"/>
    <w:rsid w:val="00B23B99"/>
    <w:rsid w:val="00B23F5D"/>
    <w:rsid w:val="00B24793"/>
    <w:rsid w:val="00B248FD"/>
    <w:rsid w:val="00B25C0B"/>
    <w:rsid w:val="00B2645A"/>
    <w:rsid w:val="00B26811"/>
    <w:rsid w:val="00B26C9F"/>
    <w:rsid w:val="00B26E99"/>
    <w:rsid w:val="00B26EB3"/>
    <w:rsid w:val="00B270E3"/>
    <w:rsid w:val="00B27382"/>
    <w:rsid w:val="00B31116"/>
    <w:rsid w:val="00B31B79"/>
    <w:rsid w:val="00B31D06"/>
    <w:rsid w:val="00B3214D"/>
    <w:rsid w:val="00B326BC"/>
    <w:rsid w:val="00B32838"/>
    <w:rsid w:val="00B33011"/>
    <w:rsid w:val="00B330FA"/>
    <w:rsid w:val="00B33424"/>
    <w:rsid w:val="00B33489"/>
    <w:rsid w:val="00B33633"/>
    <w:rsid w:val="00B33D03"/>
    <w:rsid w:val="00B33D7B"/>
    <w:rsid w:val="00B35965"/>
    <w:rsid w:val="00B35B16"/>
    <w:rsid w:val="00B35DE8"/>
    <w:rsid w:val="00B36051"/>
    <w:rsid w:val="00B362E3"/>
    <w:rsid w:val="00B36730"/>
    <w:rsid w:val="00B36F73"/>
    <w:rsid w:val="00B37242"/>
    <w:rsid w:val="00B37511"/>
    <w:rsid w:val="00B37A5E"/>
    <w:rsid w:val="00B37BCB"/>
    <w:rsid w:val="00B37E37"/>
    <w:rsid w:val="00B37FE4"/>
    <w:rsid w:val="00B40D5F"/>
    <w:rsid w:val="00B40FEF"/>
    <w:rsid w:val="00B4126C"/>
    <w:rsid w:val="00B41647"/>
    <w:rsid w:val="00B41AC7"/>
    <w:rsid w:val="00B41E3A"/>
    <w:rsid w:val="00B423B9"/>
    <w:rsid w:val="00B42CAA"/>
    <w:rsid w:val="00B431FC"/>
    <w:rsid w:val="00B43B6A"/>
    <w:rsid w:val="00B44AE2"/>
    <w:rsid w:val="00B44D78"/>
    <w:rsid w:val="00B44DD3"/>
    <w:rsid w:val="00B45316"/>
    <w:rsid w:val="00B45500"/>
    <w:rsid w:val="00B45BCE"/>
    <w:rsid w:val="00B45FBD"/>
    <w:rsid w:val="00B47125"/>
    <w:rsid w:val="00B47392"/>
    <w:rsid w:val="00B47BDC"/>
    <w:rsid w:val="00B511F3"/>
    <w:rsid w:val="00B51657"/>
    <w:rsid w:val="00B51E0A"/>
    <w:rsid w:val="00B524B6"/>
    <w:rsid w:val="00B525D4"/>
    <w:rsid w:val="00B52C93"/>
    <w:rsid w:val="00B5302C"/>
    <w:rsid w:val="00B531D9"/>
    <w:rsid w:val="00B53A8D"/>
    <w:rsid w:val="00B5452B"/>
    <w:rsid w:val="00B547B9"/>
    <w:rsid w:val="00B547F0"/>
    <w:rsid w:val="00B54D6E"/>
    <w:rsid w:val="00B54E09"/>
    <w:rsid w:val="00B561EB"/>
    <w:rsid w:val="00B563BF"/>
    <w:rsid w:val="00B56C62"/>
    <w:rsid w:val="00B572FB"/>
    <w:rsid w:val="00B57494"/>
    <w:rsid w:val="00B5784F"/>
    <w:rsid w:val="00B604D1"/>
    <w:rsid w:val="00B605A8"/>
    <w:rsid w:val="00B61149"/>
    <w:rsid w:val="00B6154F"/>
    <w:rsid w:val="00B62186"/>
    <w:rsid w:val="00B6224E"/>
    <w:rsid w:val="00B62DFD"/>
    <w:rsid w:val="00B64426"/>
    <w:rsid w:val="00B64690"/>
    <w:rsid w:val="00B64D28"/>
    <w:rsid w:val="00B654A5"/>
    <w:rsid w:val="00B65AF7"/>
    <w:rsid w:val="00B65DB6"/>
    <w:rsid w:val="00B663F9"/>
    <w:rsid w:val="00B669A6"/>
    <w:rsid w:val="00B66C3B"/>
    <w:rsid w:val="00B66E83"/>
    <w:rsid w:val="00B66FF8"/>
    <w:rsid w:val="00B673EA"/>
    <w:rsid w:val="00B67795"/>
    <w:rsid w:val="00B67EF3"/>
    <w:rsid w:val="00B709A5"/>
    <w:rsid w:val="00B70DEB"/>
    <w:rsid w:val="00B7123C"/>
    <w:rsid w:val="00B71B1B"/>
    <w:rsid w:val="00B71F77"/>
    <w:rsid w:val="00B72587"/>
    <w:rsid w:val="00B72A9D"/>
    <w:rsid w:val="00B72C27"/>
    <w:rsid w:val="00B72C4E"/>
    <w:rsid w:val="00B73C08"/>
    <w:rsid w:val="00B7452D"/>
    <w:rsid w:val="00B74715"/>
    <w:rsid w:val="00B74A87"/>
    <w:rsid w:val="00B762BE"/>
    <w:rsid w:val="00B76FBB"/>
    <w:rsid w:val="00B77447"/>
    <w:rsid w:val="00B7770C"/>
    <w:rsid w:val="00B77AAE"/>
    <w:rsid w:val="00B77FD2"/>
    <w:rsid w:val="00B80D4B"/>
    <w:rsid w:val="00B81D73"/>
    <w:rsid w:val="00B81FD3"/>
    <w:rsid w:val="00B83CE4"/>
    <w:rsid w:val="00B846BD"/>
    <w:rsid w:val="00B84BA8"/>
    <w:rsid w:val="00B84E96"/>
    <w:rsid w:val="00B854E8"/>
    <w:rsid w:val="00B85943"/>
    <w:rsid w:val="00B85EBE"/>
    <w:rsid w:val="00B86398"/>
    <w:rsid w:val="00B867E7"/>
    <w:rsid w:val="00B87BA0"/>
    <w:rsid w:val="00B90097"/>
    <w:rsid w:val="00B901EC"/>
    <w:rsid w:val="00B9036B"/>
    <w:rsid w:val="00B90616"/>
    <w:rsid w:val="00B90656"/>
    <w:rsid w:val="00B90874"/>
    <w:rsid w:val="00B90B5F"/>
    <w:rsid w:val="00B90CA7"/>
    <w:rsid w:val="00B913B1"/>
    <w:rsid w:val="00B91BBE"/>
    <w:rsid w:val="00B91DA4"/>
    <w:rsid w:val="00B91FB9"/>
    <w:rsid w:val="00B924FC"/>
    <w:rsid w:val="00B92754"/>
    <w:rsid w:val="00B92B23"/>
    <w:rsid w:val="00B92EC0"/>
    <w:rsid w:val="00B9329B"/>
    <w:rsid w:val="00B93417"/>
    <w:rsid w:val="00B93756"/>
    <w:rsid w:val="00B9382F"/>
    <w:rsid w:val="00B938A6"/>
    <w:rsid w:val="00B938C7"/>
    <w:rsid w:val="00B93F65"/>
    <w:rsid w:val="00B94CBB"/>
    <w:rsid w:val="00B94E32"/>
    <w:rsid w:val="00B95140"/>
    <w:rsid w:val="00B951D4"/>
    <w:rsid w:val="00B95254"/>
    <w:rsid w:val="00B960F5"/>
    <w:rsid w:val="00B97972"/>
    <w:rsid w:val="00B97BB8"/>
    <w:rsid w:val="00B97C35"/>
    <w:rsid w:val="00BA01AC"/>
    <w:rsid w:val="00BA0231"/>
    <w:rsid w:val="00BA17C3"/>
    <w:rsid w:val="00BA1B77"/>
    <w:rsid w:val="00BA1D61"/>
    <w:rsid w:val="00BA1DE2"/>
    <w:rsid w:val="00BA1DFD"/>
    <w:rsid w:val="00BA2063"/>
    <w:rsid w:val="00BA2926"/>
    <w:rsid w:val="00BA35E0"/>
    <w:rsid w:val="00BA3B50"/>
    <w:rsid w:val="00BA4266"/>
    <w:rsid w:val="00BA459B"/>
    <w:rsid w:val="00BA56C4"/>
    <w:rsid w:val="00BA5F21"/>
    <w:rsid w:val="00BA678F"/>
    <w:rsid w:val="00BA6E8B"/>
    <w:rsid w:val="00BA70E4"/>
    <w:rsid w:val="00BA716F"/>
    <w:rsid w:val="00BA72FA"/>
    <w:rsid w:val="00BA7449"/>
    <w:rsid w:val="00BA781B"/>
    <w:rsid w:val="00BA7BC5"/>
    <w:rsid w:val="00BA7D70"/>
    <w:rsid w:val="00BB0322"/>
    <w:rsid w:val="00BB0B06"/>
    <w:rsid w:val="00BB0FB8"/>
    <w:rsid w:val="00BB1386"/>
    <w:rsid w:val="00BB1820"/>
    <w:rsid w:val="00BB1C4C"/>
    <w:rsid w:val="00BB1D04"/>
    <w:rsid w:val="00BB2676"/>
    <w:rsid w:val="00BB2FA0"/>
    <w:rsid w:val="00BB3648"/>
    <w:rsid w:val="00BB369C"/>
    <w:rsid w:val="00BB38DE"/>
    <w:rsid w:val="00BB4E2E"/>
    <w:rsid w:val="00BB5CC5"/>
    <w:rsid w:val="00BB5E59"/>
    <w:rsid w:val="00BB6F42"/>
    <w:rsid w:val="00BB72DC"/>
    <w:rsid w:val="00BB74C6"/>
    <w:rsid w:val="00BB7B9F"/>
    <w:rsid w:val="00BB7CE3"/>
    <w:rsid w:val="00BB7E90"/>
    <w:rsid w:val="00BC0690"/>
    <w:rsid w:val="00BC0CFC"/>
    <w:rsid w:val="00BC0FFE"/>
    <w:rsid w:val="00BC11BE"/>
    <w:rsid w:val="00BC16F7"/>
    <w:rsid w:val="00BC1753"/>
    <w:rsid w:val="00BC1C70"/>
    <w:rsid w:val="00BC1C85"/>
    <w:rsid w:val="00BC309E"/>
    <w:rsid w:val="00BC4171"/>
    <w:rsid w:val="00BC4F64"/>
    <w:rsid w:val="00BC589C"/>
    <w:rsid w:val="00BC5E8F"/>
    <w:rsid w:val="00BC604C"/>
    <w:rsid w:val="00BC6CEA"/>
    <w:rsid w:val="00BC6EE9"/>
    <w:rsid w:val="00BC71BF"/>
    <w:rsid w:val="00BC76B3"/>
    <w:rsid w:val="00BC7796"/>
    <w:rsid w:val="00BC7A4A"/>
    <w:rsid w:val="00BC7C21"/>
    <w:rsid w:val="00BD0231"/>
    <w:rsid w:val="00BD084E"/>
    <w:rsid w:val="00BD0AF8"/>
    <w:rsid w:val="00BD0BC2"/>
    <w:rsid w:val="00BD126A"/>
    <w:rsid w:val="00BD1E6E"/>
    <w:rsid w:val="00BD245D"/>
    <w:rsid w:val="00BD2749"/>
    <w:rsid w:val="00BD2BC1"/>
    <w:rsid w:val="00BD49FB"/>
    <w:rsid w:val="00BD4AF6"/>
    <w:rsid w:val="00BD552E"/>
    <w:rsid w:val="00BD6324"/>
    <w:rsid w:val="00BD64BA"/>
    <w:rsid w:val="00BD64C7"/>
    <w:rsid w:val="00BD6A55"/>
    <w:rsid w:val="00BD730F"/>
    <w:rsid w:val="00BD7612"/>
    <w:rsid w:val="00BD7896"/>
    <w:rsid w:val="00BE0341"/>
    <w:rsid w:val="00BE0680"/>
    <w:rsid w:val="00BE1130"/>
    <w:rsid w:val="00BE1686"/>
    <w:rsid w:val="00BE18CA"/>
    <w:rsid w:val="00BE1EE1"/>
    <w:rsid w:val="00BE268C"/>
    <w:rsid w:val="00BE2800"/>
    <w:rsid w:val="00BE3039"/>
    <w:rsid w:val="00BE3D9E"/>
    <w:rsid w:val="00BE4504"/>
    <w:rsid w:val="00BE4983"/>
    <w:rsid w:val="00BE4DAD"/>
    <w:rsid w:val="00BE59DA"/>
    <w:rsid w:val="00BE6B7F"/>
    <w:rsid w:val="00BE7916"/>
    <w:rsid w:val="00BE7C74"/>
    <w:rsid w:val="00BF00A1"/>
    <w:rsid w:val="00BF02C5"/>
    <w:rsid w:val="00BF0C75"/>
    <w:rsid w:val="00BF1406"/>
    <w:rsid w:val="00BF2281"/>
    <w:rsid w:val="00BF249E"/>
    <w:rsid w:val="00BF2FA8"/>
    <w:rsid w:val="00BF33C7"/>
    <w:rsid w:val="00BF347E"/>
    <w:rsid w:val="00BF3644"/>
    <w:rsid w:val="00BF3E00"/>
    <w:rsid w:val="00BF42CA"/>
    <w:rsid w:val="00BF481D"/>
    <w:rsid w:val="00BF4A7D"/>
    <w:rsid w:val="00BF5380"/>
    <w:rsid w:val="00BF55AE"/>
    <w:rsid w:val="00BF5712"/>
    <w:rsid w:val="00BF5E6D"/>
    <w:rsid w:val="00BF6006"/>
    <w:rsid w:val="00BF61DE"/>
    <w:rsid w:val="00BF6395"/>
    <w:rsid w:val="00BF6397"/>
    <w:rsid w:val="00BF6605"/>
    <w:rsid w:val="00BF6794"/>
    <w:rsid w:val="00BF67ED"/>
    <w:rsid w:val="00BF707D"/>
    <w:rsid w:val="00BF7CB7"/>
    <w:rsid w:val="00BF7F28"/>
    <w:rsid w:val="00C006E4"/>
    <w:rsid w:val="00C00888"/>
    <w:rsid w:val="00C0185D"/>
    <w:rsid w:val="00C02E63"/>
    <w:rsid w:val="00C03825"/>
    <w:rsid w:val="00C0419A"/>
    <w:rsid w:val="00C04374"/>
    <w:rsid w:val="00C04462"/>
    <w:rsid w:val="00C04EEE"/>
    <w:rsid w:val="00C0569C"/>
    <w:rsid w:val="00C05C54"/>
    <w:rsid w:val="00C05FF9"/>
    <w:rsid w:val="00C06728"/>
    <w:rsid w:val="00C06D60"/>
    <w:rsid w:val="00C06FAB"/>
    <w:rsid w:val="00C07642"/>
    <w:rsid w:val="00C07680"/>
    <w:rsid w:val="00C10535"/>
    <w:rsid w:val="00C108A7"/>
    <w:rsid w:val="00C10EC4"/>
    <w:rsid w:val="00C110DF"/>
    <w:rsid w:val="00C110F2"/>
    <w:rsid w:val="00C1264D"/>
    <w:rsid w:val="00C12737"/>
    <w:rsid w:val="00C12FBD"/>
    <w:rsid w:val="00C14ABD"/>
    <w:rsid w:val="00C14FF7"/>
    <w:rsid w:val="00C15529"/>
    <w:rsid w:val="00C15A0B"/>
    <w:rsid w:val="00C16760"/>
    <w:rsid w:val="00C1736C"/>
    <w:rsid w:val="00C207FC"/>
    <w:rsid w:val="00C21291"/>
    <w:rsid w:val="00C21799"/>
    <w:rsid w:val="00C21BEF"/>
    <w:rsid w:val="00C21DB5"/>
    <w:rsid w:val="00C22043"/>
    <w:rsid w:val="00C2212D"/>
    <w:rsid w:val="00C224E0"/>
    <w:rsid w:val="00C228FF"/>
    <w:rsid w:val="00C231CB"/>
    <w:rsid w:val="00C23286"/>
    <w:rsid w:val="00C25CFA"/>
    <w:rsid w:val="00C264D9"/>
    <w:rsid w:val="00C273F6"/>
    <w:rsid w:val="00C27D5A"/>
    <w:rsid w:val="00C27DE9"/>
    <w:rsid w:val="00C30FB9"/>
    <w:rsid w:val="00C310B9"/>
    <w:rsid w:val="00C310C0"/>
    <w:rsid w:val="00C3180B"/>
    <w:rsid w:val="00C31886"/>
    <w:rsid w:val="00C32B6E"/>
    <w:rsid w:val="00C32B7F"/>
    <w:rsid w:val="00C332D3"/>
    <w:rsid w:val="00C33316"/>
    <w:rsid w:val="00C33FA5"/>
    <w:rsid w:val="00C34018"/>
    <w:rsid w:val="00C34356"/>
    <w:rsid w:val="00C34434"/>
    <w:rsid w:val="00C35540"/>
    <w:rsid w:val="00C356AE"/>
    <w:rsid w:val="00C35939"/>
    <w:rsid w:val="00C35E4B"/>
    <w:rsid w:val="00C36AC0"/>
    <w:rsid w:val="00C36ACA"/>
    <w:rsid w:val="00C3783A"/>
    <w:rsid w:val="00C401DA"/>
    <w:rsid w:val="00C4047C"/>
    <w:rsid w:val="00C404ED"/>
    <w:rsid w:val="00C40987"/>
    <w:rsid w:val="00C40C9F"/>
    <w:rsid w:val="00C410DB"/>
    <w:rsid w:val="00C41A79"/>
    <w:rsid w:val="00C41D3D"/>
    <w:rsid w:val="00C4205B"/>
    <w:rsid w:val="00C42232"/>
    <w:rsid w:val="00C42997"/>
    <w:rsid w:val="00C429E6"/>
    <w:rsid w:val="00C42B63"/>
    <w:rsid w:val="00C42F08"/>
    <w:rsid w:val="00C438A4"/>
    <w:rsid w:val="00C44698"/>
    <w:rsid w:val="00C44878"/>
    <w:rsid w:val="00C44C87"/>
    <w:rsid w:val="00C44C94"/>
    <w:rsid w:val="00C4553A"/>
    <w:rsid w:val="00C455DB"/>
    <w:rsid w:val="00C45CD9"/>
    <w:rsid w:val="00C45E6B"/>
    <w:rsid w:val="00C46C70"/>
    <w:rsid w:val="00C503A1"/>
    <w:rsid w:val="00C50B3E"/>
    <w:rsid w:val="00C513DB"/>
    <w:rsid w:val="00C51485"/>
    <w:rsid w:val="00C5167D"/>
    <w:rsid w:val="00C51A5D"/>
    <w:rsid w:val="00C5209F"/>
    <w:rsid w:val="00C5297E"/>
    <w:rsid w:val="00C53AB4"/>
    <w:rsid w:val="00C54716"/>
    <w:rsid w:val="00C55102"/>
    <w:rsid w:val="00C551ED"/>
    <w:rsid w:val="00C55329"/>
    <w:rsid w:val="00C5692F"/>
    <w:rsid w:val="00C56F69"/>
    <w:rsid w:val="00C57191"/>
    <w:rsid w:val="00C5755C"/>
    <w:rsid w:val="00C577D8"/>
    <w:rsid w:val="00C57D49"/>
    <w:rsid w:val="00C57FCD"/>
    <w:rsid w:val="00C60766"/>
    <w:rsid w:val="00C60B79"/>
    <w:rsid w:val="00C60C5F"/>
    <w:rsid w:val="00C610FC"/>
    <w:rsid w:val="00C61766"/>
    <w:rsid w:val="00C61868"/>
    <w:rsid w:val="00C6369D"/>
    <w:rsid w:val="00C639E7"/>
    <w:rsid w:val="00C63D8C"/>
    <w:rsid w:val="00C64D79"/>
    <w:rsid w:val="00C65A5E"/>
    <w:rsid w:val="00C6633F"/>
    <w:rsid w:val="00C66800"/>
    <w:rsid w:val="00C66BB6"/>
    <w:rsid w:val="00C66EDF"/>
    <w:rsid w:val="00C67587"/>
    <w:rsid w:val="00C67F83"/>
    <w:rsid w:val="00C70077"/>
    <w:rsid w:val="00C700B9"/>
    <w:rsid w:val="00C702F6"/>
    <w:rsid w:val="00C70397"/>
    <w:rsid w:val="00C70756"/>
    <w:rsid w:val="00C70A3B"/>
    <w:rsid w:val="00C70D35"/>
    <w:rsid w:val="00C71678"/>
    <w:rsid w:val="00C71706"/>
    <w:rsid w:val="00C72627"/>
    <w:rsid w:val="00C729B8"/>
    <w:rsid w:val="00C72B4A"/>
    <w:rsid w:val="00C72DE8"/>
    <w:rsid w:val="00C72F36"/>
    <w:rsid w:val="00C737D2"/>
    <w:rsid w:val="00C73A0A"/>
    <w:rsid w:val="00C743EB"/>
    <w:rsid w:val="00C74845"/>
    <w:rsid w:val="00C74984"/>
    <w:rsid w:val="00C75883"/>
    <w:rsid w:val="00C75A12"/>
    <w:rsid w:val="00C7620A"/>
    <w:rsid w:val="00C77580"/>
    <w:rsid w:val="00C77685"/>
    <w:rsid w:val="00C77CE0"/>
    <w:rsid w:val="00C80326"/>
    <w:rsid w:val="00C81D27"/>
    <w:rsid w:val="00C8224A"/>
    <w:rsid w:val="00C825DD"/>
    <w:rsid w:val="00C83059"/>
    <w:rsid w:val="00C83663"/>
    <w:rsid w:val="00C83C0F"/>
    <w:rsid w:val="00C83DF0"/>
    <w:rsid w:val="00C83EEC"/>
    <w:rsid w:val="00C84324"/>
    <w:rsid w:val="00C847F2"/>
    <w:rsid w:val="00C84CCF"/>
    <w:rsid w:val="00C8517D"/>
    <w:rsid w:val="00C85F23"/>
    <w:rsid w:val="00C86209"/>
    <w:rsid w:val="00C8684D"/>
    <w:rsid w:val="00C86ED4"/>
    <w:rsid w:val="00C87299"/>
    <w:rsid w:val="00C8744F"/>
    <w:rsid w:val="00C90022"/>
    <w:rsid w:val="00C901CC"/>
    <w:rsid w:val="00C90D9E"/>
    <w:rsid w:val="00C91038"/>
    <w:rsid w:val="00C9174E"/>
    <w:rsid w:val="00C91A46"/>
    <w:rsid w:val="00C921F6"/>
    <w:rsid w:val="00C92BC6"/>
    <w:rsid w:val="00C932D5"/>
    <w:rsid w:val="00C93D6B"/>
    <w:rsid w:val="00C94687"/>
    <w:rsid w:val="00C9502B"/>
    <w:rsid w:val="00C959C0"/>
    <w:rsid w:val="00C96F32"/>
    <w:rsid w:val="00C97ADE"/>
    <w:rsid w:val="00C97CB9"/>
    <w:rsid w:val="00CA0566"/>
    <w:rsid w:val="00CA0C7E"/>
    <w:rsid w:val="00CA0F4B"/>
    <w:rsid w:val="00CA1AF5"/>
    <w:rsid w:val="00CA244A"/>
    <w:rsid w:val="00CA2AF4"/>
    <w:rsid w:val="00CA2F22"/>
    <w:rsid w:val="00CA384B"/>
    <w:rsid w:val="00CA3A24"/>
    <w:rsid w:val="00CA3B31"/>
    <w:rsid w:val="00CA3D54"/>
    <w:rsid w:val="00CA5F73"/>
    <w:rsid w:val="00CA615C"/>
    <w:rsid w:val="00CB0554"/>
    <w:rsid w:val="00CB0AA1"/>
    <w:rsid w:val="00CB12C4"/>
    <w:rsid w:val="00CB15D6"/>
    <w:rsid w:val="00CB1BAA"/>
    <w:rsid w:val="00CB1E04"/>
    <w:rsid w:val="00CB1F86"/>
    <w:rsid w:val="00CB2702"/>
    <w:rsid w:val="00CB2F7A"/>
    <w:rsid w:val="00CB3629"/>
    <w:rsid w:val="00CB38C6"/>
    <w:rsid w:val="00CB3D9D"/>
    <w:rsid w:val="00CB4292"/>
    <w:rsid w:val="00CB4380"/>
    <w:rsid w:val="00CB4596"/>
    <w:rsid w:val="00CB4ACF"/>
    <w:rsid w:val="00CB6229"/>
    <w:rsid w:val="00CB6E8B"/>
    <w:rsid w:val="00CB6FB4"/>
    <w:rsid w:val="00CB79FA"/>
    <w:rsid w:val="00CC01D3"/>
    <w:rsid w:val="00CC0698"/>
    <w:rsid w:val="00CC08D4"/>
    <w:rsid w:val="00CC0CD5"/>
    <w:rsid w:val="00CC0DDC"/>
    <w:rsid w:val="00CC135F"/>
    <w:rsid w:val="00CC18D9"/>
    <w:rsid w:val="00CC1AE3"/>
    <w:rsid w:val="00CC1DAD"/>
    <w:rsid w:val="00CC25EE"/>
    <w:rsid w:val="00CC4C99"/>
    <w:rsid w:val="00CC51E7"/>
    <w:rsid w:val="00CC5F5C"/>
    <w:rsid w:val="00CD0208"/>
    <w:rsid w:val="00CD02FA"/>
    <w:rsid w:val="00CD057A"/>
    <w:rsid w:val="00CD0A99"/>
    <w:rsid w:val="00CD0D52"/>
    <w:rsid w:val="00CD0F3C"/>
    <w:rsid w:val="00CD18F8"/>
    <w:rsid w:val="00CD2147"/>
    <w:rsid w:val="00CD2558"/>
    <w:rsid w:val="00CD28A9"/>
    <w:rsid w:val="00CD3700"/>
    <w:rsid w:val="00CD3790"/>
    <w:rsid w:val="00CD3BF0"/>
    <w:rsid w:val="00CD3E01"/>
    <w:rsid w:val="00CD3E18"/>
    <w:rsid w:val="00CD47A1"/>
    <w:rsid w:val="00CD4CDD"/>
    <w:rsid w:val="00CD4EB6"/>
    <w:rsid w:val="00CD5772"/>
    <w:rsid w:val="00CD7036"/>
    <w:rsid w:val="00CD7E56"/>
    <w:rsid w:val="00CE0F3A"/>
    <w:rsid w:val="00CE2BC0"/>
    <w:rsid w:val="00CE2C67"/>
    <w:rsid w:val="00CE2DCB"/>
    <w:rsid w:val="00CE3556"/>
    <w:rsid w:val="00CE3C99"/>
    <w:rsid w:val="00CE43D3"/>
    <w:rsid w:val="00CE461A"/>
    <w:rsid w:val="00CE51B5"/>
    <w:rsid w:val="00CE5784"/>
    <w:rsid w:val="00CE58BB"/>
    <w:rsid w:val="00CE6786"/>
    <w:rsid w:val="00CE6BDD"/>
    <w:rsid w:val="00CE7434"/>
    <w:rsid w:val="00CE744A"/>
    <w:rsid w:val="00CE7B1A"/>
    <w:rsid w:val="00CE7B43"/>
    <w:rsid w:val="00CF03AC"/>
    <w:rsid w:val="00CF07ED"/>
    <w:rsid w:val="00CF0A7C"/>
    <w:rsid w:val="00CF1256"/>
    <w:rsid w:val="00CF12F8"/>
    <w:rsid w:val="00CF22EC"/>
    <w:rsid w:val="00CF2CC6"/>
    <w:rsid w:val="00CF3DCA"/>
    <w:rsid w:val="00CF3DDC"/>
    <w:rsid w:val="00CF453A"/>
    <w:rsid w:val="00CF4C1C"/>
    <w:rsid w:val="00CF51EF"/>
    <w:rsid w:val="00CF57B6"/>
    <w:rsid w:val="00CF647A"/>
    <w:rsid w:val="00CF6E03"/>
    <w:rsid w:val="00CF7627"/>
    <w:rsid w:val="00CF7E3D"/>
    <w:rsid w:val="00D00CFF"/>
    <w:rsid w:val="00D018E5"/>
    <w:rsid w:val="00D01942"/>
    <w:rsid w:val="00D01D19"/>
    <w:rsid w:val="00D01D2B"/>
    <w:rsid w:val="00D01FDE"/>
    <w:rsid w:val="00D0200D"/>
    <w:rsid w:val="00D0217D"/>
    <w:rsid w:val="00D02329"/>
    <w:rsid w:val="00D032AD"/>
    <w:rsid w:val="00D03537"/>
    <w:rsid w:val="00D045CA"/>
    <w:rsid w:val="00D046F8"/>
    <w:rsid w:val="00D04B6A"/>
    <w:rsid w:val="00D04C99"/>
    <w:rsid w:val="00D05DE2"/>
    <w:rsid w:val="00D061B2"/>
    <w:rsid w:val="00D063C8"/>
    <w:rsid w:val="00D1142B"/>
    <w:rsid w:val="00D11A64"/>
    <w:rsid w:val="00D125D5"/>
    <w:rsid w:val="00D144C4"/>
    <w:rsid w:val="00D14675"/>
    <w:rsid w:val="00D14811"/>
    <w:rsid w:val="00D14BC6"/>
    <w:rsid w:val="00D15705"/>
    <w:rsid w:val="00D1592B"/>
    <w:rsid w:val="00D15D64"/>
    <w:rsid w:val="00D16736"/>
    <w:rsid w:val="00D16DA9"/>
    <w:rsid w:val="00D16E90"/>
    <w:rsid w:val="00D17073"/>
    <w:rsid w:val="00D17766"/>
    <w:rsid w:val="00D20447"/>
    <w:rsid w:val="00D209C0"/>
    <w:rsid w:val="00D210DB"/>
    <w:rsid w:val="00D21402"/>
    <w:rsid w:val="00D216DF"/>
    <w:rsid w:val="00D21959"/>
    <w:rsid w:val="00D22239"/>
    <w:rsid w:val="00D22DC8"/>
    <w:rsid w:val="00D2415D"/>
    <w:rsid w:val="00D25A8D"/>
    <w:rsid w:val="00D260C0"/>
    <w:rsid w:val="00D267B7"/>
    <w:rsid w:val="00D30427"/>
    <w:rsid w:val="00D30A5D"/>
    <w:rsid w:val="00D30FC6"/>
    <w:rsid w:val="00D30FDE"/>
    <w:rsid w:val="00D32395"/>
    <w:rsid w:val="00D32C03"/>
    <w:rsid w:val="00D32E52"/>
    <w:rsid w:val="00D334D9"/>
    <w:rsid w:val="00D33718"/>
    <w:rsid w:val="00D33F78"/>
    <w:rsid w:val="00D341EC"/>
    <w:rsid w:val="00D36609"/>
    <w:rsid w:val="00D36F9B"/>
    <w:rsid w:val="00D37E76"/>
    <w:rsid w:val="00D37E7E"/>
    <w:rsid w:val="00D40099"/>
    <w:rsid w:val="00D40250"/>
    <w:rsid w:val="00D403FC"/>
    <w:rsid w:val="00D40D61"/>
    <w:rsid w:val="00D40ED8"/>
    <w:rsid w:val="00D40FF9"/>
    <w:rsid w:val="00D4153D"/>
    <w:rsid w:val="00D41925"/>
    <w:rsid w:val="00D41AF9"/>
    <w:rsid w:val="00D41E60"/>
    <w:rsid w:val="00D44F6F"/>
    <w:rsid w:val="00D451E6"/>
    <w:rsid w:val="00D45B7A"/>
    <w:rsid w:val="00D460A3"/>
    <w:rsid w:val="00D4699C"/>
    <w:rsid w:val="00D46BF4"/>
    <w:rsid w:val="00D479BD"/>
    <w:rsid w:val="00D50616"/>
    <w:rsid w:val="00D51223"/>
    <w:rsid w:val="00D5149B"/>
    <w:rsid w:val="00D51955"/>
    <w:rsid w:val="00D519F0"/>
    <w:rsid w:val="00D51A79"/>
    <w:rsid w:val="00D52802"/>
    <w:rsid w:val="00D5297F"/>
    <w:rsid w:val="00D52DFA"/>
    <w:rsid w:val="00D53056"/>
    <w:rsid w:val="00D535A5"/>
    <w:rsid w:val="00D53927"/>
    <w:rsid w:val="00D54869"/>
    <w:rsid w:val="00D54BF4"/>
    <w:rsid w:val="00D54E4E"/>
    <w:rsid w:val="00D554D2"/>
    <w:rsid w:val="00D555A7"/>
    <w:rsid w:val="00D5565D"/>
    <w:rsid w:val="00D55F35"/>
    <w:rsid w:val="00D560A3"/>
    <w:rsid w:val="00D56A20"/>
    <w:rsid w:val="00D56ABF"/>
    <w:rsid w:val="00D5710D"/>
    <w:rsid w:val="00D575DB"/>
    <w:rsid w:val="00D578F6"/>
    <w:rsid w:val="00D57997"/>
    <w:rsid w:val="00D57BEF"/>
    <w:rsid w:val="00D60908"/>
    <w:rsid w:val="00D61EAE"/>
    <w:rsid w:val="00D61FCD"/>
    <w:rsid w:val="00D6234F"/>
    <w:rsid w:val="00D626F6"/>
    <w:rsid w:val="00D62DD7"/>
    <w:rsid w:val="00D642AF"/>
    <w:rsid w:val="00D649B7"/>
    <w:rsid w:val="00D64E89"/>
    <w:rsid w:val="00D64FED"/>
    <w:rsid w:val="00D65372"/>
    <w:rsid w:val="00D659E6"/>
    <w:rsid w:val="00D665F9"/>
    <w:rsid w:val="00D66B9C"/>
    <w:rsid w:val="00D66DB4"/>
    <w:rsid w:val="00D672DF"/>
    <w:rsid w:val="00D678F6"/>
    <w:rsid w:val="00D70009"/>
    <w:rsid w:val="00D70226"/>
    <w:rsid w:val="00D70570"/>
    <w:rsid w:val="00D70AB4"/>
    <w:rsid w:val="00D70E5D"/>
    <w:rsid w:val="00D71292"/>
    <w:rsid w:val="00D71395"/>
    <w:rsid w:val="00D7159D"/>
    <w:rsid w:val="00D71968"/>
    <w:rsid w:val="00D71B19"/>
    <w:rsid w:val="00D728A1"/>
    <w:rsid w:val="00D72D7A"/>
    <w:rsid w:val="00D76D1F"/>
    <w:rsid w:val="00D76E38"/>
    <w:rsid w:val="00D77505"/>
    <w:rsid w:val="00D7758F"/>
    <w:rsid w:val="00D77C03"/>
    <w:rsid w:val="00D80235"/>
    <w:rsid w:val="00D80BAD"/>
    <w:rsid w:val="00D81038"/>
    <w:rsid w:val="00D81326"/>
    <w:rsid w:val="00D81E90"/>
    <w:rsid w:val="00D81F6F"/>
    <w:rsid w:val="00D8311D"/>
    <w:rsid w:val="00D836A8"/>
    <w:rsid w:val="00D83892"/>
    <w:rsid w:val="00D83A7F"/>
    <w:rsid w:val="00D84694"/>
    <w:rsid w:val="00D85C32"/>
    <w:rsid w:val="00D87D05"/>
    <w:rsid w:val="00D906AB"/>
    <w:rsid w:val="00D90BD9"/>
    <w:rsid w:val="00D91033"/>
    <w:rsid w:val="00D91263"/>
    <w:rsid w:val="00D91A0E"/>
    <w:rsid w:val="00D923A2"/>
    <w:rsid w:val="00D92524"/>
    <w:rsid w:val="00D927F9"/>
    <w:rsid w:val="00D932F4"/>
    <w:rsid w:val="00D93F59"/>
    <w:rsid w:val="00D94248"/>
    <w:rsid w:val="00D942D1"/>
    <w:rsid w:val="00D945C7"/>
    <w:rsid w:val="00D94B3D"/>
    <w:rsid w:val="00D95521"/>
    <w:rsid w:val="00D95EA5"/>
    <w:rsid w:val="00D9695B"/>
    <w:rsid w:val="00D97325"/>
    <w:rsid w:val="00D974CC"/>
    <w:rsid w:val="00D978D9"/>
    <w:rsid w:val="00D97A05"/>
    <w:rsid w:val="00DA086F"/>
    <w:rsid w:val="00DA0D2B"/>
    <w:rsid w:val="00DA1A4D"/>
    <w:rsid w:val="00DA3A3C"/>
    <w:rsid w:val="00DA3B88"/>
    <w:rsid w:val="00DA3FA3"/>
    <w:rsid w:val="00DA412E"/>
    <w:rsid w:val="00DA432A"/>
    <w:rsid w:val="00DA4C40"/>
    <w:rsid w:val="00DA5171"/>
    <w:rsid w:val="00DA5187"/>
    <w:rsid w:val="00DA53A1"/>
    <w:rsid w:val="00DA6233"/>
    <w:rsid w:val="00DA687C"/>
    <w:rsid w:val="00DA6B94"/>
    <w:rsid w:val="00DB001A"/>
    <w:rsid w:val="00DB024E"/>
    <w:rsid w:val="00DB044C"/>
    <w:rsid w:val="00DB0F0E"/>
    <w:rsid w:val="00DB0F45"/>
    <w:rsid w:val="00DB1309"/>
    <w:rsid w:val="00DB1A3A"/>
    <w:rsid w:val="00DB1CD5"/>
    <w:rsid w:val="00DB26B5"/>
    <w:rsid w:val="00DB26B6"/>
    <w:rsid w:val="00DB32C3"/>
    <w:rsid w:val="00DB3425"/>
    <w:rsid w:val="00DB4356"/>
    <w:rsid w:val="00DB4528"/>
    <w:rsid w:val="00DB4F8D"/>
    <w:rsid w:val="00DB516B"/>
    <w:rsid w:val="00DB5556"/>
    <w:rsid w:val="00DB6E10"/>
    <w:rsid w:val="00DC1661"/>
    <w:rsid w:val="00DC1A76"/>
    <w:rsid w:val="00DC2852"/>
    <w:rsid w:val="00DC29A3"/>
    <w:rsid w:val="00DC2DFE"/>
    <w:rsid w:val="00DC36A2"/>
    <w:rsid w:val="00DC3AEE"/>
    <w:rsid w:val="00DC3B3B"/>
    <w:rsid w:val="00DC4113"/>
    <w:rsid w:val="00DC412C"/>
    <w:rsid w:val="00DC48F9"/>
    <w:rsid w:val="00DC5824"/>
    <w:rsid w:val="00DC6258"/>
    <w:rsid w:val="00DC67A4"/>
    <w:rsid w:val="00DC6804"/>
    <w:rsid w:val="00DC6C3F"/>
    <w:rsid w:val="00DC73B9"/>
    <w:rsid w:val="00DC7DA8"/>
    <w:rsid w:val="00DD0017"/>
    <w:rsid w:val="00DD0027"/>
    <w:rsid w:val="00DD06BD"/>
    <w:rsid w:val="00DD166C"/>
    <w:rsid w:val="00DD1908"/>
    <w:rsid w:val="00DD196A"/>
    <w:rsid w:val="00DD2219"/>
    <w:rsid w:val="00DD2552"/>
    <w:rsid w:val="00DD2873"/>
    <w:rsid w:val="00DD2C77"/>
    <w:rsid w:val="00DD3164"/>
    <w:rsid w:val="00DD3CF1"/>
    <w:rsid w:val="00DD40DA"/>
    <w:rsid w:val="00DD4374"/>
    <w:rsid w:val="00DD464B"/>
    <w:rsid w:val="00DD4952"/>
    <w:rsid w:val="00DD522D"/>
    <w:rsid w:val="00DD583B"/>
    <w:rsid w:val="00DD5AB8"/>
    <w:rsid w:val="00DD5E0B"/>
    <w:rsid w:val="00DD662B"/>
    <w:rsid w:val="00DD6774"/>
    <w:rsid w:val="00DD6BD6"/>
    <w:rsid w:val="00DD78ED"/>
    <w:rsid w:val="00DE00C1"/>
    <w:rsid w:val="00DE3218"/>
    <w:rsid w:val="00DE35B3"/>
    <w:rsid w:val="00DE3ABA"/>
    <w:rsid w:val="00DE3BE9"/>
    <w:rsid w:val="00DE3D00"/>
    <w:rsid w:val="00DE3DED"/>
    <w:rsid w:val="00DE3FFC"/>
    <w:rsid w:val="00DE4927"/>
    <w:rsid w:val="00DE499F"/>
    <w:rsid w:val="00DE50D4"/>
    <w:rsid w:val="00DE52FC"/>
    <w:rsid w:val="00DE59B5"/>
    <w:rsid w:val="00DE5B2F"/>
    <w:rsid w:val="00DE66E5"/>
    <w:rsid w:val="00DE6ECD"/>
    <w:rsid w:val="00DE746E"/>
    <w:rsid w:val="00DE7FE2"/>
    <w:rsid w:val="00DF06C3"/>
    <w:rsid w:val="00DF1AC4"/>
    <w:rsid w:val="00DF1BC3"/>
    <w:rsid w:val="00DF1D62"/>
    <w:rsid w:val="00DF2B64"/>
    <w:rsid w:val="00DF3EDE"/>
    <w:rsid w:val="00DF485C"/>
    <w:rsid w:val="00DF4CBD"/>
    <w:rsid w:val="00DF59EC"/>
    <w:rsid w:val="00DF763C"/>
    <w:rsid w:val="00DF7BE8"/>
    <w:rsid w:val="00DF7CD5"/>
    <w:rsid w:val="00DF7E81"/>
    <w:rsid w:val="00E00562"/>
    <w:rsid w:val="00E010B3"/>
    <w:rsid w:val="00E01818"/>
    <w:rsid w:val="00E03022"/>
    <w:rsid w:val="00E03104"/>
    <w:rsid w:val="00E038CF"/>
    <w:rsid w:val="00E03D3A"/>
    <w:rsid w:val="00E03E7C"/>
    <w:rsid w:val="00E03F25"/>
    <w:rsid w:val="00E0450D"/>
    <w:rsid w:val="00E04597"/>
    <w:rsid w:val="00E05542"/>
    <w:rsid w:val="00E05AE4"/>
    <w:rsid w:val="00E05E98"/>
    <w:rsid w:val="00E06730"/>
    <w:rsid w:val="00E06A5D"/>
    <w:rsid w:val="00E06BBB"/>
    <w:rsid w:val="00E07087"/>
    <w:rsid w:val="00E07775"/>
    <w:rsid w:val="00E104CC"/>
    <w:rsid w:val="00E114E8"/>
    <w:rsid w:val="00E121E1"/>
    <w:rsid w:val="00E12A4D"/>
    <w:rsid w:val="00E12BB2"/>
    <w:rsid w:val="00E12D9F"/>
    <w:rsid w:val="00E1401F"/>
    <w:rsid w:val="00E1480B"/>
    <w:rsid w:val="00E15096"/>
    <w:rsid w:val="00E1541B"/>
    <w:rsid w:val="00E15A76"/>
    <w:rsid w:val="00E1698C"/>
    <w:rsid w:val="00E16E5E"/>
    <w:rsid w:val="00E17613"/>
    <w:rsid w:val="00E17A49"/>
    <w:rsid w:val="00E17ED5"/>
    <w:rsid w:val="00E20C4F"/>
    <w:rsid w:val="00E218D2"/>
    <w:rsid w:val="00E21E33"/>
    <w:rsid w:val="00E2268A"/>
    <w:rsid w:val="00E2277E"/>
    <w:rsid w:val="00E23219"/>
    <w:rsid w:val="00E237A3"/>
    <w:rsid w:val="00E241DF"/>
    <w:rsid w:val="00E24AED"/>
    <w:rsid w:val="00E250CE"/>
    <w:rsid w:val="00E25104"/>
    <w:rsid w:val="00E25139"/>
    <w:rsid w:val="00E259DC"/>
    <w:rsid w:val="00E25A36"/>
    <w:rsid w:val="00E260B2"/>
    <w:rsid w:val="00E27078"/>
    <w:rsid w:val="00E277CA"/>
    <w:rsid w:val="00E27AD4"/>
    <w:rsid w:val="00E30522"/>
    <w:rsid w:val="00E305F1"/>
    <w:rsid w:val="00E30E37"/>
    <w:rsid w:val="00E3154E"/>
    <w:rsid w:val="00E319AD"/>
    <w:rsid w:val="00E31B0B"/>
    <w:rsid w:val="00E322E1"/>
    <w:rsid w:val="00E325D3"/>
    <w:rsid w:val="00E32784"/>
    <w:rsid w:val="00E32A0F"/>
    <w:rsid w:val="00E32EF7"/>
    <w:rsid w:val="00E335F8"/>
    <w:rsid w:val="00E33CDA"/>
    <w:rsid w:val="00E33DBD"/>
    <w:rsid w:val="00E34013"/>
    <w:rsid w:val="00E34C97"/>
    <w:rsid w:val="00E35145"/>
    <w:rsid w:val="00E358A0"/>
    <w:rsid w:val="00E35B5D"/>
    <w:rsid w:val="00E3740E"/>
    <w:rsid w:val="00E401CB"/>
    <w:rsid w:val="00E40612"/>
    <w:rsid w:val="00E406F4"/>
    <w:rsid w:val="00E40955"/>
    <w:rsid w:val="00E40DCE"/>
    <w:rsid w:val="00E41B0C"/>
    <w:rsid w:val="00E4208C"/>
    <w:rsid w:val="00E4262B"/>
    <w:rsid w:val="00E42894"/>
    <w:rsid w:val="00E43198"/>
    <w:rsid w:val="00E432E8"/>
    <w:rsid w:val="00E44339"/>
    <w:rsid w:val="00E4508F"/>
    <w:rsid w:val="00E45155"/>
    <w:rsid w:val="00E45AD8"/>
    <w:rsid w:val="00E45B6F"/>
    <w:rsid w:val="00E45EB9"/>
    <w:rsid w:val="00E45F8E"/>
    <w:rsid w:val="00E460A4"/>
    <w:rsid w:val="00E468D1"/>
    <w:rsid w:val="00E46B39"/>
    <w:rsid w:val="00E47402"/>
    <w:rsid w:val="00E47A1C"/>
    <w:rsid w:val="00E503B2"/>
    <w:rsid w:val="00E507DE"/>
    <w:rsid w:val="00E50861"/>
    <w:rsid w:val="00E50FE1"/>
    <w:rsid w:val="00E51563"/>
    <w:rsid w:val="00E515B0"/>
    <w:rsid w:val="00E520CE"/>
    <w:rsid w:val="00E523AD"/>
    <w:rsid w:val="00E52C40"/>
    <w:rsid w:val="00E5403C"/>
    <w:rsid w:val="00E54131"/>
    <w:rsid w:val="00E5414E"/>
    <w:rsid w:val="00E5535C"/>
    <w:rsid w:val="00E562F9"/>
    <w:rsid w:val="00E56912"/>
    <w:rsid w:val="00E574FF"/>
    <w:rsid w:val="00E61084"/>
    <w:rsid w:val="00E61229"/>
    <w:rsid w:val="00E62258"/>
    <w:rsid w:val="00E62490"/>
    <w:rsid w:val="00E62A70"/>
    <w:rsid w:val="00E6480D"/>
    <w:rsid w:val="00E6495B"/>
    <w:rsid w:val="00E64CDE"/>
    <w:rsid w:val="00E653D0"/>
    <w:rsid w:val="00E6541A"/>
    <w:rsid w:val="00E657AC"/>
    <w:rsid w:val="00E65AE7"/>
    <w:rsid w:val="00E65D1E"/>
    <w:rsid w:val="00E66062"/>
    <w:rsid w:val="00E67283"/>
    <w:rsid w:val="00E6783B"/>
    <w:rsid w:val="00E67A14"/>
    <w:rsid w:val="00E67C7C"/>
    <w:rsid w:val="00E67EC1"/>
    <w:rsid w:val="00E67F4D"/>
    <w:rsid w:val="00E7060D"/>
    <w:rsid w:val="00E7084F"/>
    <w:rsid w:val="00E70DFC"/>
    <w:rsid w:val="00E70FC8"/>
    <w:rsid w:val="00E715E2"/>
    <w:rsid w:val="00E71A4B"/>
    <w:rsid w:val="00E720C5"/>
    <w:rsid w:val="00E72E87"/>
    <w:rsid w:val="00E73225"/>
    <w:rsid w:val="00E735C6"/>
    <w:rsid w:val="00E73627"/>
    <w:rsid w:val="00E736D5"/>
    <w:rsid w:val="00E74376"/>
    <w:rsid w:val="00E74F61"/>
    <w:rsid w:val="00E779F4"/>
    <w:rsid w:val="00E77ACF"/>
    <w:rsid w:val="00E77B52"/>
    <w:rsid w:val="00E77E65"/>
    <w:rsid w:val="00E8054F"/>
    <w:rsid w:val="00E80826"/>
    <w:rsid w:val="00E81BCF"/>
    <w:rsid w:val="00E834B8"/>
    <w:rsid w:val="00E83712"/>
    <w:rsid w:val="00E840DE"/>
    <w:rsid w:val="00E847F8"/>
    <w:rsid w:val="00E853C0"/>
    <w:rsid w:val="00E8640F"/>
    <w:rsid w:val="00E865A7"/>
    <w:rsid w:val="00E8677F"/>
    <w:rsid w:val="00E86A7E"/>
    <w:rsid w:val="00E86B5A"/>
    <w:rsid w:val="00E876FF"/>
    <w:rsid w:val="00E87A7D"/>
    <w:rsid w:val="00E87C1B"/>
    <w:rsid w:val="00E9066D"/>
    <w:rsid w:val="00E90E3F"/>
    <w:rsid w:val="00E91745"/>
    <w:rsid w:val="00E92442"/>
    <w:rsid w:val="00E92AE6"/>
    <w:rsid w:val="00E92DAE"/>
    <w:rsid w:val="00E92DC4"/>
    <w:rsid w:val="00E9303A"/>
    <w:rsid w:val="00E93761"/>
    <w:rsid w:val="00E939DF"/>
    <w:rsid w:val="00E9473B"/>
    <w:rsid w:val="00E953FC"/>
    <w:rsid w:val="00E95BA9"/>
    <w:rsid w:val="00E95D8B"/>
    <w:rsid w:val="00E961DA"/>
    <w:rsid w:val="00E96362"/>
    <w:rsid w:val="00E9661B"/>
    <w:rsid w:val="00EA0207"/>
    <w:rsid w:val="00EA029B"/>
    <w:rsid w:val="00EA142E"/>
    <w:rsid w:val="00EA1A0A"/>
    <w:rsid w:val="00EA2436"/>
    <w:rsid w:val="00EA25B5"/>
    <w:rsid w:val="00EA291C"/>
    <w:rsid w:val="00EA2BB8"/>
    <w:rsid w:val="00EA2F98"/>
    <w:rsid w:val="00EA3450"/>
    <w:rsid w:val="00EA39E8"/>
    <w:rsid w:val="00EA3F1B"/>
    <w:rsid w:val="00EA4C07"/>
    <w:rsid w:val="00EA4CFE"/>
    <w:rsid w:val="00EA4F0B"/>
    <w:rsid w:val="00EA5688"/>
    <w:rsid w:val="00EA56CC"/>
    <w:rsid w:val="00EA58BB"/>
    <w:rsid w:val="00EA6002"/>
    <w:rsid w:val="00EA6185"/>
    <w:rsid w:val="00EA67D6"/>
    <w:rsid w:val="00EA6A7D"/>
    <w:rsid w:val="00EA6C28"/>
    <w:rsid w:val="00EA6EBB"/>
    <w:rsid w:val="00EA78DE"/>
    <w:rsid w:val="00EB0AEC"/>
    <w:rsid w:val="00EB0E33"/>
    <w:rsid w:val="00EB1240"/>
    <w:rsid w:val="00EB16C7"/>
    <w:rsid w:val="00EB2128"/>
    <w:rsid w:val="00EB269E"/>
    <w:rsid w:val="00EB2D20"/>
    <w:rsid w:val="00EB3459"/>
    <w:rsid w:val="00EB494F"/>
    <w:rsid w:val="00EB4A80"/>
    <w:rsid w:val="00EB5089"/>
    <w:rsid w:val="00EB52AF"/>
    <w:rsid w:val="00EB548D"/>
    <w:rsid w:val="00EB55CA"/>
    <w:rsid w:val="00EB5A9F"/>
    <w:rsid w:val="00EB68A8"/>
    <w:rsid w:val="00EB71F2"/>
    <w:rsid w:val="00EB7B5A"/>
    <w:rsid w:val="00EB7F06"/>
    <w:rsid w:val="00EC15AB"/>
    <w:rsid w:val="00EC1DC7"/>
    <w:rsid w:val="00EC24A0"/>
    <w:rsid w:val="00EC338C"/>
    <w:rsid w:val="00EC3519"/>
    <w:rsid w:val="00EC3833"/>
    <w:rsid w:val="00EC47E8"/>
    <w:rsid w:val="00EC4EB9"/>
    <w:rsid w:val="00EC4F47"/>
    <w:rsid w:val="00EC68F1"/>
    <w:rsid w:val="00EC7765"/>
    <w:rsid w:val="00EC7B10"/>
    <w:rsid w:val="00EC7F1F"/>
    <w:rsid w:val="00ED0193"/>
    <w:rsid w:val="00ED038D"/>
    <w:rsid w:val="00ED0A4C"/>
    <w:rsid w:val="00ED0A89"/>
    <w:rsid w:val="00ED10DA"/>
    <w:rsid w:val="00ED2574"/>
    <w:rsid w:val="00ED2B0A"/>
    <w:rsid w:val="00ED3C13"/>
    <w:rsid w:val="00ED42A1"/>
    <w:rsid w:val="00ED51FF"/>
    <w:rsid w:val="00ED5CAC"/>
    <w:rsid w:val="00ED63CB"/>
    <w:rsid w:val="00ED6838"/>
    <w:rsid w:val="00ED6969"/>
    <w:rsid w:val="00ED6D7F"/>
    <w:rsid w:val="00ED6D8F"/>
    <w:rsid w:val="00ED70D3"/>
    <w:rsid w:val="00ED7547"/>
    <w:rsid w:val="00EE0132"/>
    <w:rsid w:val="00EE05A5"/>
    <w:rsid w:val="00EE0769"/>
    <w:rsid w:val="00EE193F"/>
    <w:rsid w:val="00EE1D7C"/>
    <w:rsid w:val="00EE2351"/>
    <w:rsid w:val="00EE261C"/>
    <w:rsid w:val="00EE2699"/>
    <w:rsid w:val="00EE5096"/>
    <w:rsid w:val="00EE59D8"/>
    <w:rsid w:val="00EE5B25"/>
    <w:rsid w:val="00EE5C20"/>
    <w:rsid w:val="00EE5FD9"/>
    <w:rsid w:val="00EE6978"/>
    <w:rsid w:val="00EE7953"/>
    <w:rsid w:val="00EE7B61"/>
    <w:rsid w:val="00EF0AD4"/>
    <w:rsid w:val="00EF11A6"/>
    <w:rsid w:val="00EF14C4"/>
    <w:rsid w:val="00EF1D49"/>
    <w:rsid w:val="00EF27B1"/>
    <w:rsid w:val="00EF29CE"/>
    <w:rsid w:val="00EF417A"/>
    <w:rsid w:val="00EF41A2"/>
    <w:rsid w:val="00EF4651"/>
    <w:rsid w:val="00EF488A"/>
    <w:rsid w:val="00EF4CFC"/>
    <w:rsid w:val="00EF4ECA"/>
    <w:rsid w:val="00EF569B"/>
    <w:rsid w:val="00EF571C"/>
    <w:rsid w:val="00EF5775"/>
    <w:rsid w:val="00EF58D4"/>
    <w:rsid w:val="00EF5AB4"/>
    <w:rsid w:val="00EF5E35"/>
    <w:rsid w:val="00EF62AF"/>
    <w:rsid w:val="00EF69AE"/>
    <w:rsid w:val="00EF6D39"/>
    <w:rsid w:val="00EF7953"/>
    <w:rsid w:val="00EF7D21"/>
    <w:rsid w:val="00F002B9"/>
    <w:rsid w:val="00F002F9"/>
    <w:rsid w:val="00F003A5"/>
    <w:rsid w:val="00F0064B"/>
    <w:rsid w:val="00F007FA"/>
    <w:rsid w:val="00F00A35"/>
    <w:rsid w:val="00F00E76"/>
    <w:rsid w:val="00F011FA"/>
    <w:rsid w:val="00F01287"/>
    <w:rsid w:val="00F0133F"/>
    <w:rsid w:val="00F0152A"/>
    <w:rsid w:val="00F015E5"/>
    <w:rsid w:val="00F01D29"/>
    <w:rsid w:val="00F02CAA"/>
    <w:rsid w:val="00F04030"/>
    <w:rsid w:val="00F041B9"/>
    <w:rsid w:val="00F04956"/>
    <w:rsid w:val="00F04A30"/>
    <w:rsid w:val="00F05095"/>
    <w:rsid w:val="00F05706"/>
    <w:rsid w:val="00F0628B"/>
    <w:rsid w:val="00F07B42"/>
    <w:rsid w:val="00F1061E"/>
    <w:rsid w:val="00F106A7"/>
    <w:rsid w:val="00F113D1"/>
    <w:rsid w:val="00F11856"/>
    <w:rsid w:val="00F125A1"/>
    <w:rsid w:val="00F12A16"/>
    <w:rsid w:val="00F12D82"/>
    <w:rsid w:val="00F13CEE"/>
    <w:rsid w:val="00F13E42"/>
    <w:rsid w:val="00F143B6"/>
    <w:rsid w:val="00F149E3"/>
    <w:rsid w:val="00F14AF3"/>
    <w:rsid w:val="00F14FFA"/>
    <w:rsid w:val="00F153BE"/>
    <w:rsid w:val="00F15F47"/>
    <w:rsid w:val="00F161FE"/>
    <w:rsid w:val="00F16345"/>
    <w:rsid w:val="00F1647A"/>
    <w:rsid w:val="00F17717"/>
    <w:rsid w:val="00F177B3"/>
    <w:rsid w:val="00F17926"/>
    <w:rsid w:val="00F17974"/>
    <w:rsid w:val="00F208B4"/>
    <w:rsid w:val="00F21552"/>
    <w:rsid w:val="00F220C9"/>
    <w:rsid w:val="00F22A16"/>
    <w:rsid w:val="00F22BC3"/>
    <w:rsid w:val="00F22D3B"/>
    <w:rsid w:val="00F23100"/>
    <w:rsid w:val="00F23991"/>
    <w:rsid w:val="00F239B4"/>
    <w:rsid w:val="00F2436D"/>
    <w:rsid w:val="00F244D9"/>
    <w:rsid w:val="00F24770"/>
    <w:rsid w:val="00F24D38"/>
    <w:rsid w:val="00F2580E"/>
    <w:rsid w:val="00F266C0"/>
    <w:rsid w:val="00F2791A"/>
    <w:rsid w:val="00F27A2A"/>
    <w:rsid w:val="00F27D15"/>
    <w:rsid w:val="00F27F5E"/>
    <w:rsid w:val="00F308A4"/>
    <w:rsid w:val="00F30AFB"/>
    <w:rsid w:val="00F33641"/>
    <w:rsid w:val="00F33C78"/>
    <w:rsid w:val="00F33E27"/>
    <w:rsid w:val="00F35159"/>
    <w:rsid w:val="00F3559A"/>
    <w:rsid w:val="00F3673B"/>
    <w:rsid w:val="00F377FE"/>
    <w:rsid w:val="00F40287"/>
    <w:rsid w:val="00F40439"/>
    <w:rsid w:val="00F40906"/>
    <w:rsid w:val="00F41054"/>
    <w:rsid w:val="00F41481"/>
    <w:rsid w:val="00F4166A"/>
    <w:rsid w:val="00F4169A"/>
    <w:rsid w:val="00F416EF"/>
    <w:rsid w:val="00F41C99"/>
    <w:rsid w:val="00F4207C"/>
    <w:rsid w:val="00F42215"/>
    <w:rsid w:val="00F42A55"/>
    <w:rsid w:val="00F42F78"/>
    <w:rsid w:val="00F4308A"/>
    <w:rsid w:val="00F4387A"/>
    <w:rsid w:val="00F44CFD"/>
    <w:rsid w:val="00F45302"/>
    <w:rsid w:val="00F455FA"/>
    <w:rsid w:val="00F4665F"/>
    <w:rsid w:val="00F46E08"/>
    <w:rsid w:val="00F46F89"/>
    <w:rsid w:val="00F4769B"/>
    <w:rsid w:val="00F47C98"/>
    <w:rsid w:val="00F47F9A"/>
    <w:rsid w:val="00F501D7"/>
    <w:rsid w:val="00F50BC2"/>
    <w:rsid w:val="00F51008"/>
    <w:rsid w:val="00F51EDF"/>
    <w:rsid w:val="00F51FE6"/>
    <w:rsid w:val="00F52154"/>
    <w:rsid w:val="00F52366"/>
    <w:rsid w:val="00F53324"/>
    <w:rsid w:val="00F53339"/>
    <w:rsid w:val="00F53912"/>
    <w:rsid w:val="00F541E7"/>
    <w:rsid w:val="00F546EA"/>
    <w:rsid w:val="00F558F1"/>
    <w:rsid w:val="00F559C4"/>
    <w:rsid w:val="00F55C94"/>
    <w:rsid w:val="00F55E20"/>
    <w:rsid w:val="00F5608F"/>
    <w:rsid w:val="00F5609B"/>
    <w:rsid w:val="00F5669B"/>
    <w:rsid w:val="00F566DB"/>
    <w:rsid w:val="00F56D0C"/>
    <w:rsid w:val="00F56F42"/>
    <w:rsid w:val="00F57154"/>
    <w:rsid w:val="00F57F81"/>
    <w:rsid w:val="00F600C8"/>
    <w:rsid w:val="00F60125"/>
    <w:rsid w:val="00F6028E"/>
    <w:rsid w:val="00F61808"/>
    <w:rsid w:val="00F61903"/>
    <w:rsid w:val="00F63303"/>
    <w:rsid w:val="00F63501"/>
    <w:rsid w:val="00F63618"/>
    <w:rsid w:val="00F63B2F"/>
    <w:rsid w:val="00F64835"/>
    <w:rsid w:val="00F64BB0"/>
    <w:rsid w:val="00F64C1C"/>
    <w:rsid w:val="00F64D90"/>
    <w:rsid w:val="00F651FE"/>
    <w:rsid w:val="00F663F0"/>
    <w:rsid w:val="00F6689F"/>
    <w:rsid w:val="00F66C98"/>
    <w:rsid w:val="00F67746"/>
    <w:rsid w:val="00F70F42"/>
    <w:rsid w:val="00F7193D"/>
    <w:rsid w:val="00F71DA5"/>
    <w:rsid w:val="00F72772"/>
    <w:rsid w:val="00F72D99"/>
    <w:rsid w:val="00F731B8"/>
    <w:rsid w:val="00F73321"/>
    <w:rsid w:val="00F73B99"/>
    <w:rsid w:val="00F73E23"/>
    <w:rsid w:val="00F74208"/>
    <w:rsid w:val="00F748FD"/>
    <w:rsid w:val="00F74E92"/>
    <w:rsid w:val="00F7555C"/>
    <w:rsid w:val="00F756F8"/>
    <w:rsid w:val="00F758B2"/>
    <w:rsid w:val="00F76177"/>
    <w:rsid w:val="00F76568"/>
    <w:rsid w:val="00F76BE7"/>
    <w:rsid w:val="00F77F40"/>
    <w:rsid w:val="00F800BE"/>
    <w:rsid w:val="00F801BF"/>
    <w:rsid w:val="00F8147D"/>
    <w:rsid w:val="00F81DBB"/>
    <w:rsid w:val="00F8290B"/>
    <w:rsid w:val="00F83043"/>
    <w:rsid w:val="00F833CB"/>
    <w:rsid w:val="00F83AA8"/>
    <w:rsid w:val="00F83E1A"/>
    <w:rsid w:val="00F85218"/>
    <w:rsid w:val="00F85233"/>
    <w:rsid w:val="00F85AB3"/>
    <w:rsid w:val="00F86665"/>
    <w:rsid w:val="00F86EE8"/>
    <w:rsid w:val="00F87DAA"/>
    <w:rsid w:val="00F912CC"/>
    <w:rsid w:val="00F936A6"/>
    <w:rsid w:val="00F93992"/>
    <w:rsid w:val="00F93CDE"/>
    <w:rsid w:val="00F94986"/>
    <w:rsid w:val="00F95191"/>
    <w:rsid w:val="00F9539A"/>
    <w:rsid w:val="00F95F89"/>
    <w:rsid w:val="00F96B20"/>
    <w:rsid w:val="00F96B97"/>
    <w:rsid w:val="00F96C8A"/>
    <w:rsid w:val="00F96EFD"/>
    <w:rsid w:val="00F973C2"/>
    <w:rsid w:val="00F9763D"/>
    <w:rsid w:val="00FA00AC"/>
    <w:rsid w:val="00FA0592"/>
    <w:rsid w:val="00FA0957"/>
    <w:rsid w:val="00FA0C9D"/>
    <w:rsid w:val="00FA1631"/>
    <w:rsid w:val="00FA190A"/>
    <w:rsid w:val="00FA1D10"/>
    <w:rsid w:val="00FA1F49"/>
    <w:rsid w:val="00FA2084"/>
    <w:rsid w:val="00FA274D"/>
    <w:rsid w:val="00FA303D"/>
    <w:rsid w:val="00FA3732"/>
    <w:rsid w:val="00FA4B2D"/>
    <w:rsid w:val="00FA4CAA"/>
    <w:rsid w:val="00FA5339"/>
    <w:rsid w:val="00FA54A7"/>
    <w:rsid w:val="00FA55C9"/>
    <w:rsid w:val="00FA5DB5"/>
    <w:rsid w:val="00FA5DD7"/>
    <w:rsid w:val="00FA63FB"/>
    <w:rsid w:val="00FA6952"/>
    <w:rsid w:val="00FA72A6"/>
    <w:rsid w:val="00FA75A8"/>
    <w:rsid w:val="00FA7A10"/>
    <w:rsid w:val="00FA7ABE"/>
    <w:rsid w:val="00FA7F94"/>
    <w:rsid w:val="00FB0408"/>
    <w:rsid w:val="00FB05D5"/>
    <w:rsid w:val="00FB0A47"/>
    <w:rsid w:val="00FB0E17"/>
    <w:rsid w:val="00FB1440"/>
    <w:rsid w:val="00FB1EE4"/>
    <w:rsid w:val="00FB20E0"/>
    <w:rsid w:val="00FB2EE7"/>
    <w:rsid w:val="00FB39FB"/>
    <w:rsid w:val="00FB4137"/>
    <w:rsid w:val="00FB44CA"/>
    <w:rsid w:val="00FB5319"/>
    <w:rsid w:val="00FB567A"/>
    <w:rsid w:val="00FB5C50"/>
    <w:rsid w:val="00FB64C2"/>
    <w:rsid w:val="00FB6DB8"/>
    <w:rsid w:val="00FB7324"/>
    <w:rsid w:val="00FB742F"/>
    <w:rsid w:val="00FB74FE"/>
    <w:rsid w:val="00FB7697"/>
    <w:rsid w:val="00FB7BD5"/>
    <w:rsid w:val="00FC015B"/>
    <w:rsid w:val="00FC08CC"/>
    <w:rsid w:val="00FC0D20"/>
    <w:rsid w:val="00FC13DE"/>
    <w:rsid w:val="00FC2218"/>
    <w:rsid w:val="00FC32A7"/>
    <w:rsid w:val="00FC32C2"/>
    <w:rsid w:val="00FC404D"/>
    <w:rsid w:val="00FC4134"/>
    <w:rsid w:val="00FC43A2"/>
    <w:rsid w:val="00FC4AD0"/>
    <w:rsid w:val="00FC59E0"/>
    <w:rsid w:val="00FC5E2D"/>
    <w:rsid w:val="00FC6904"/>
    <w:rsid w:val="00FC7961"/>
    <w:rsid w:val="00FD0F9C"/>
    <w:rsid w:val="00FD103B"/>
    <w:rsid w:val="00FD1295"/>
    <w:rsid w:val="00FD138C"/>
    <w:rsid w:val="00FD1779"/>
    <w:rsid w:val="00FD1E96"/>
    <w:rsid w:val="00FD2591"/>
    <w:rsid w:val="00FD26EC"/>
    <w:rsid w:val="00FD2E2A"/>
    <w:rsid w:val="00FD32B6"/>
    <w:rsid w:val="00FD354D"/>
    <w:rsid w:val="00FD3AF9"/>
    <w:rsid w:val="00FD5BD3"/>
    <w:rsid w:val="00FD69D0"/>
    <w:rsid w:val="00FD6BC7"/>
    <w:rsid w:val="00FD743D"/>
    <w:rsid w:val="00FD7BC4"/>
    <w:rsid w:val="00FE029C"/>
    <w:rsid w:val="00FE04DA"/>
    <w:rsid w:val="00FE06E4"/>
    <w:rsid w:val="00FE19A7"/>
    <w:rsid w:val="00FE2354"/>
    <w:rsid w:val="00FE2529"/>
    <w:rsid w:val="00FE2809"/>
    <w:rsid w:val="00FE2EF5"/>
    <w:rsid w:val="00FE311D"/>
    <w:rsid w:val="00FE390E"/>
    <w:rsid w:val="00FE3AB1"/>
    <w:rsid w:val="00FE3B92"/>
    <w:rsid w:val="00FE41D0"/>
    <w:rsid w:val="00FE6251"/>
    <w:rsid w:val="00FE62D9"/>
    <w:rsid w:val="00FE62EF"/>
    <w:rsid w:val="00FE6311"/>
    <w:rsid w:val="00FE67BA"/>
    <w:rsid w:val="00FE6D31"/>
    <w:rsid w:val="00FE721A"/>
    <w:rsid w:val="00FF00F6"/>
    <w:rsid w:val="00FF0281"/>
    <w:rsid w:val="00FF0A24"/>
    <w:rsid w:val="00FF0F6B"/>
    <w:rsid w:val="00FF15EA"/>
    <w:rsid w:val="00FF1D4B"/>
    <w:rsid w:val="00FF1EB9"/>
    <w:rsid w:val="00FF2B4A"/>
    <w:rsid w:val="00FF2F01"/>
    <w:rsid w:val="00FF3D10"/>
    <w:rsid w:val="00FF4AD0"/>
    <w:rsid w:val="00FF53DF"/>
    <w:rsid w:val="00FF591E"/>
    <w:rsid w:val="00FF5D5B"/>
    <w:rsid w:val="00FF5F8A"/>
    <w:rsid w:val="00FF606C"/>
    <w:rsid w:val="00FF6143"/>
    <w:rsid w:val="00FF6894"/>
    <w:rsid w:val="00FF68D3"/>
    <w:rsid w:val="00FF68EA"/>
    <w:rsid w:val="00FF6EED"/>
    <w:rsid w:val="00FF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14B11385-6D3B-494C-A1BD-386C9A58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10C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2210C1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7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29B71C96</Template>
  <TotalTime>0</TotalTime>
  <Pages>1</Pages>
  <Words>172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ECE</Company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Ruane</dc:creator>
  <cp:lastModifiedBy>Pisano, Alan</cp:lastModifiedBy>
  <cp:revision>2</cp:revision>
  <dcterms:created xsi:type="dcterms:W3CDTF">2016-11-15T18:36:00Z</dcterms:created>
  <dcterms:modified xsi:type="dcterms:W3CDTF">2016-11-15T18:36:00Z</dcterms:modified>
</cp:coreProperties>
</file>